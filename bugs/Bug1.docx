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4B95E" w14:textId="627E6DCE" w:rsidR="005E5885" w:rsidRPr="00AC1918" w:rsidRDefault="005E5885" w:rsidP="00A01DAB">
      <w:pPr>
        <w:pStyle w:val="bp"/>
        <w:tabs>
          <w:tab w:val="left" w:pos="3468"/>
        </w:tabs>
        <w:rPr>
          <w:sz w:val="28"/>
          <w:szCs w:val="28"/>
        </w:rPr>
      </w:pPr>
      <w:r w:rsidRPr="00AC1918">
        <w:rPr>
          <w:b/>
          <w:sz w:val="28"/>
          <w:szCs w:val="28"/>
        </w:rPr>
        <w:t>Step 1: Replication</w:t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10"/>
        <w:gridCol w:w="2686"/>
        <w:gridCol w:w="5596"/>
        <w:gridCol w:w="1428"/>
      </w:tblGrid>
      <w:tr w:rsidR="00E303EF" w14:paraId="312F7A26" w14:textId="77777777" w:rsidTr="005F6E29">
        <w:trPr>
          <w:cantSplit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30B9329" w14:textId="77777777" w:rsidR="00E303EF" w:rsidRDefault="0025296C">
            <w:pPr>
              <w:pStyle w:val="bp"/>
              <w:rPr>
                <w:b/>
              </w:rPr>
            </w:pPr>
            <w:r>
              <w:rPr>
                <w:b/>
              </w:rPr>
              <w:t>Bug Number 1</w:t>
            </w:r>
          </w:p>
        </w:tc>
        <w:tc>
          <w:tcPr>
            <w:tcW w:w="97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E1971CB" w14:textId="77777777" w:rsidR="00E303EF" w:rsidRPr="005F6E29" w:rsidRDefault="0025296C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5F6E29">
              <w:rPr>
                <w:sz w:val="24"/>
                <w:szCs w:val="24"/>
              </w:rPr>
              <w:t>Game does not pay out at correct level.</w:t>
            </w:r>
          </w:p>
        </w:tc>
      </w:tr>
      <w:tr w:rsidR="00A30AD6" w14:paraId="19ECDD7C" w14:textId="77777777" w:rsidTr="005F6E29">
        <w:trPr>
          <w:cantSplit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56DD1F5" w14:textId="77777777" w:rsidR="00A30AD6" w:rsidRDefault="0025296C">
            <w:pPr>
              <w:pStyle w:val="bp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97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1C68C9" w14:textId="77777777" w:rsidR="00A30AD6" w:rsidRPr="005F6E29" w:rsidRDefault="0025296C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5F6E29">
              <w:rPr>
                <w:sz w:val="24"/>
                <w:szCs w:val="24"/>
              </w:rPr>
              <w:t>When player wins on 1 match, balance does not increase.</w:t>
            </w:r>
          </w:p>
        </w:tc>
      </w:tr>
      <w:tr w:rsidR="00E303EF" w14:paraId="7FAC8D5A" w14:textId="77777777" w:rsidTr="005F6E29">
        <w:trPr>
          <w:cantSplit/>
          <w:trHeight w:val="711"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EF99831" w14:textId="77777777" w:rsidR="00E303EF" w:rsidRDefault="0025296C" w:rsidP="00D24817">
            <w:pPr>
              <w:pStyle w:val="bp"/>
              <w:rPr>
                <w:b/>
              </w:rPr>
            </w:pPr>
            <w:r>
              <w:rPr>
                <w:b/>
              </w:rPr>
              <w:t xml:space="preserve">Reproduction </w:t>
            </w:r>
            <w:r w:rsidR="00E303EF">
              <w:rPr>
                <w:b/>
              </w:rPr>
              <w:t>Test Description:</w:t>
            </w:r>
          </w:p>
        </w:tc>
        <w:tc>
          <w:tcPr>
            <w:tcW w:w="97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85067D8" w14:textId="375F3F79" w:rsidR="00E303EF" w:rsidRPr="005F6E29" w:rsidRDefault="005F6E29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5F6E29">
              <w:rPr>
                <w:sz w:val="24"/>
                <w:szCs w:val="24"/>
              </w:rPr>
              <w:t>Run simulation, find instance where player wins on one match and compare balance to previous balance.</w:t>
            </w:r>
          </w:p>
        </w:tc>
      </w:tr>
      <w:tr w:rsidR="00E303EF" w14:paraId="3BEA389B" w14:textId="77777777" w:rsidTr="005F6E29">
        <w:trPr>
          <w:cantSplit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B7A544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54BE703" w14:textId="1CD2A4FC" w:rsidR="00E303EF" w:rsidRPr="005F6E29" w:rsidRDefault="005376CF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‘baseline’ version of Main class.</w:t>
            </w:r>
            <w:r w:rsidR="005F6E29" w:rsidRPr="005F6E29">
              <w:rPr>
                <w:sz w:val="24"/>
                <w:szCs w:val="24"/>
              </w:rPr>
              <w:t xml:space="preserve"> </w:t>
            </w:r>
          </w:p>
        </w:tc>
      </w:tr>
      <w:tr w:rsidR="00E303EF" w14:paraId="5C4B1512" w14:textId="77777777" w:rsidTr="005F6E29">
        <w:trPr>
          <w:cantSplit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38A55F9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D10E5C3" w14:textId="19425F78" w:rsidR="00E303EF" w:rsidRPr="005F6E29" w:rsidRDefault="005F6E29">
            <w:pPr>
              <w:pStyle w:val="bp"/>
              <w:rPr>
                <w:sz w:val="24"/>
                <w:szCs w:val="24"/>
              </w:rPr>
            </w:pPr>
            <w:r w:rsidRPr="005F6E29">
              <w:rPr>
                <w:sz w:val="24"/>
                <w:szCs w:val="24"/>
              </w:rPr>
              <w:t>N/A</w:t>
            </w:r>
          </w:p>
        </w:tc>
      </w:tr>
      <w:tr w:rsidR="00A9230E" w14:paraId="27D3297E" w14:textId="77777777" w:rsidTr="005F6E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7FCE102" w14:textId="77777777" w:rsidR="00A9230E" w:rsidRDefault="00A9230E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7B50D540" w14:textId="77777777" w:rsidR="00A9230E" w:rsidRDefault="00A9230E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7024" w:type="dxa"/>
            <w:gridSpan w:val="2"/>
            <w:shd w:val="clear" w:color="auto" w:fill="C0C0C0"/>
          </w:tcPr>
          <w:p w14:paraId="5720FE93" w14:textId="64A2EACF" w:rsidR="00A9230E" w:rsidRPr="00A9230E" w:rsidRDefault="00A9230E" w:rsidP="00A9230E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</w:tr>
      <w:tr w:rsidR="00A9230E" w14:paraId="5A451223" w14:textId="77777777" w:rsidTr="005F6E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6AEB8350" w14:textId="77777777" w:rsidR="00A9230E" w:rsidRDefault="00A9230E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68198B45" w14:textId="77777777" w:rsidR="00A9230E" w:rsidRPr="00854E58" w:rsidRDefault="00A9230E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Run the simulation (execute </w:t>
            </w:r>
            <w:proofErr w:type="spellStart"/>
            <w:r>
              <w:rPr>
                <w:sz w:val="24"/>
              </w:rPr>
              <w:t>Main.main</w:t>
            </w:r>
            <w:proofErr w:type="spellEnd"/>
            <w:r>
              <w:rPr>
                <w:sz w:val="24"/>
              </w:rPr>
              <w:t>()).</w:t>
            </w:r>
          </w:p>
        </w:tc>
        <w:tc>
          <w:tcPr>
            <w:tcW w:w="5596" w:type="dxa"/>
          </w:tcPr>
          <w:p w14:paraId="3700D5F8" w14:textId="6821C8A8" w:rsidR="00A9230E" w:rsidRDefault="00A9230E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Simulation starts</w:t>
            </w:r>
            <w:r w:rsidR="00EB247D">
              <w:rPr>
                <w:sz w:val="24"/>
              </w:rPr>
              <w:t xml:space="preserve"> &amp; prints output of simulation (100 games and stats) to console.</w:t>
            </w:r>
          </w:p>
        </w:tc>
        <w:tc>
          <w:tcPr>
            <w:tcW w:w="1428" w:type="dxa"/>
          </w:tcPr>
          <w:p w14:paraId="210F127D" w14:textId="0B5454BF" w:rsidR="00A9230E" w:rsidRDefault="00A9230E">
            <w:pPr>
              <w:pStyle w:val="RowHeadings"/>
              <w:spacing w:before="80" w:after="80"/>
            </w:pPr>
          </w:p>
        </w:tc>
      </w:tr>
      <w:tr w:rsidR="00A9230E" w14:paraId="2D4E245C" w14:textId="77777777" w:rsidTr="005F6E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6D5A28E" w14:textId="77777777" w:rsidR="00A9230E" w:rsidRDefault="00A9230E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6CC9F341" w14:textId="77777777" w:rsidR="00A9230E" w:rsidRDefault="00A9230E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Scroll to top (start of simulation) of output in console.</w:t>
            </w:r>
          </w:p>
        </w:tc>
        <w:tc>
          <w:tcPr>
            <w:tcW w:w="5596" w:type="dxa"/>
          </w:tcPr>
          <w:p w14:paraId="0A7A8259" w14:textId="77777777" w:rsidR="00EB247D" w:rsidRDefault="00EB247D" w:rsidP="00EB247D">
            <w:pPr>
              <w:pStyle w:val="bp"/>
              <w:rPr>
                <w:sz w:val="24"/>
              </w:rPr>
            </w:pPr>
            <w:r>
              <w:rPr>
                <w:sz w:val="24"/>
              </w:rPr>
              <w:t>Output starts with:</w:t>
            </w:r>
          </w:p>
          <w:p w14:paraId="7C86002C" w14:textId="4052F9F5" w:rsidR="005F6E29" w:rsidRPr="005F6E29" w:rsidRDefault="005F6E29" w:rsidP="005F6E29">
            <w:pPr>
              <w:pStyle w:val="bp"/>
              <w:spacing w:before="0" w:after="0"/>
              <w:ind w:left="720"/>
              <w:rPr>
                <w:sz w:val="24"/>
              </w:rPr>
            </w:pPr>
            <w:r w:rsidRPr="005F6E29">
              <w:rPr>
                <w:sz w:val="24"/>
              </w:rPr>
              <w:t xml:space="preserve">Start </w:t>
            </w:r>
            <w:proofErr w:type="spellStart"/>
            <w:r w:rsidRPr="005F6E29">
              <w:rPr>
                <w:sz w:val="24"/>
              </w:rPr>
              <w:t>CrownAndAnchorGame.Game</w:t>
            </w:r>
            <w:proofErr w:type="spellEnd"/>
            <w:r w:rsidRPr="005F6E29">
              <w:rPr>
                <w:sz w:val="24"/>
              </w:rPr>
              <w:t xml:space="preserve"> 0: </w:t>
            </w:r>
          </w:p>
          <w:p w14:paraId="4A4BF1E9" w14:textId="77777777" w:rsidR="00A9230E" w:rsidRDefault="005F6E29" w:rsidP="005F6E29">
            <w:pPr>
              <w:pStyle w:val="bp"/>
              <w:spacing w:before="0" w:after="0"/>
              <w:ind w:left="720"/>
              <w:rPr>
                <w:sz w:val="24"/>
              </w:rPr>
            </w:pPr>
            <w:r w:rsidRPr="005F6E29">
              <w:rPr>
                <w:sz w:val="24"/>
              </w:rPr>
              <w:t>Fred starts with balance 100, limit 0</w:t>
            </w:r>
          </w:p>
          <w:p w14:paraId="1A86045E" w14:textId="31F6C2E2" w:rsidR="005F6E29" w:rsidRDefault="005F6E29" w:rsidP="005F6E29">
            <w:pPr>
              <w:pStyle w:val="bp"/>
              <w:spacing w:before="0" w:after="0"/>
              <w:ind w:left="720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1428" w:type="dxa"/>
          </w:tcPr>
          <w:p w14:paraId="31E80680" w14:textId="3D43DBE2" w:rsidR="00A9230E" w:rsidRDefault="00A9230E">
            <w:pPr>
              <w:pStyle w:val="RowHeadings"/>
              <w:spacing w:before="80" w:after="80"/>
            </w:pPr>
          </w:p>
        </w:tc>
      </w:tr>
      <w:tr w:rsidR="00A9230E" w14:paraId="53CE5A0B" w14:textId="77777777" w:rsidTr="005F6E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9D59851" w14:textId="18E737D2" w:rsidR="00A9230E" w:rsidRDefault="00A9230E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02412C6D" w14:textId="77777777" w:rsidR="00A9230E" w:rsidRDefault="00A9230E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Read down through the output until you reach the first (or any) instance where Fred wins with one match</w:t>
            </w:r>
          </w:p>
        </w:tc>
        <w:tc>
          <w:tcPr>
            <w:tcW w:w="5596" w:type="dxa"/>
          </w:tcPr>
          <w:p w14:paraId="17A4C2B3" w14:textId="1D546836" w:rsidR="00A9230E" w:rsidRDefault="00A9230E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Identify instance by finding a case where the suite bet on is rolled ONLY once (but in no particular order):</w:t>
            </w:r>
          </w:p>
          <w:p w14:paraId="0DF260C0" w14:textId="4F9F9F43" w:rsidR="00A9230E" w:rsidRPr="00A9230E" w:rsidRDefault="00A9230E" w:rsidP="00A9230E">
            <w:pPr>
              <w:pStyle w:val="bp"/>
              <w:spacing w:before="0" w:after="0"/>
              <w:ind w:left="720"/>
              <w:rPr>
                <w:sz w:val="24"/>
              </w:rPr>
            </w:pPr>
            <w:r w:rsidRPr="00A9230E">
              <w:rPr>
                <w:sz w:val="24"/>
              </w:rPr>
              <w:t xml:space="preserve">Turn 3: Fred bet 5 on </w:t>
            </w:r>
            <w:r w:rsidR="004B3999">
              <w:rPr>
                <w:b/>
                <w:color w:val="FF0000"/>
                <w:sz w:val="24"/>
              </w:rPr>
              <w:t>CLUB</w:t>
            </w:r>
          </w:p>
          <w:p w14:paraId="195212A3" w14:textId="4F345E63" w:rsidR="00A9230E" w:rsidRDefault="004B3999" w:rsidP="004B3999">
            <w:pPr>
              <w:pStyle w:val="bp"/>
              <w:spacing w:before="0" w:after="0"/>
              <w:ind w:left="720"/>
              <w:rPr>
                <w:sz w:val="24"/>
              </w:rPr>
            </w:pPr>
            <w:r w:rsidRPr="0025296C">
              <w:rPr>
                <w:sz w:val="24"/>
              </w:rPr>
              <w:t xml:space="preserve">Rolled </w:t>
            </w:r>
            <w:r>
              <w:rPr>
                <w:sz w:val="24"/>
              </w:rPr>
              <w:t>ANCHOR</w:t>
            </w:r>
            <w:r w:rsidRPr="0025296C">
              <w:rPr>
                <w:sz w:val="24"/>
              </w:rPr>
              <w:t xml:space="preserve">, </w:t>
            </w:r>
            <w:r>
              <w:rPr>
                <w:sz w:val="24"/>
              </w:rPr>
              <w:t>CROWN</w:t>
            </w:r>
            <w:r w:rsidRPr="0025296C">
              <w:rPr>
                <w:sz w:val="24"/>
              </w:rPr>
              <w:t xml:space="preserve">, </w:t>
            </w:r>
            <w:r w:rsidRPr="004B3999">
              <w:rPr>
                <w:b/>
                <w:color w:val="FF0000"/>
                <w:sz w:val="24"/>
              </w:rPr>
              <w:t>CLUB</w:t>
            </w:r>
          </w:p>
        </w:tc>
        <w:tc>
          <w:tcPr>
            <w:tcW w:w="1428" w:type="dxa"/>
          </w:tcPr>
          <w:p w14:paraId="64EF8501" w14:textId="2E6201DA" w:rsidR="00A9230E" w:rsidRDefault="00A9230E" w:rsidP="00E965BA">
            <w:pPr>
              <w:pStyle w:val="RowHeadings"/>
              <w:spacing w:before="80" w:after="80"/>
            </w:pPr>
          </w:p>
        </w:tc>
      </w:tr>
      <w:tr w:rsidR="00A9230E" w14:paraId="7617E75E" w14:textId="77777777" w:rsidTr="005F6E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E613A4E" w14:textId="77777777" w:rsidR="00A9230E" w:rsidRDefault="00A9230E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630681CC" w14:textId="77777777" w:rsidR="00A9230E" w:rsidRDefault="00A9230E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Compare the balance in the previous turn to the balance in the turn where Fred wins with one match *</w:t>
            </w:r>
          </w:p>
          <w:p w14:paraId="3D13CBB1" w14:textId="77777777" w:rsidR="00A9230E" w:rsidRDefault="00A9230E" w:rsidP="006B4B1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* if the first instance is the first round of the game, you need to compare the balance to the balance in the preceding statement ‘Fred starts with balance 100, limit 0.’</w:t>
            </w:r>
          </w:p>
        </w:tc>
        <w:tc>
          <w:tcPr>
            <w:tcW w:w="5596" w:type="dxa"/>
          </w:tcPr>
          <w:p w14:paraId="558D67AD" w14:textId="2D947453" w:rsidR="00A9230E" w:rsidRDefault="00A9230E" w:rsidP="00EB247D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The balances match (although the new balance should be greater due to the win</w:t>
            </w:r>
            <w:r w:rsidR="00EB247D">
              <w:rPr>
                <w:sz w:val="24"/>
              </w:rPr>
              <w:t xml:space="preserve">) </w:t>
            </w:r>
            <w:r>
              <w:rPr>
                <w:sz w:val="24"/>
              </w:rPr>
              <w:t>e.g.:</w:t>
            </w:r>
          </w:p>
          <w:p w14:paraId="3B7A291B" w14:textId="16F1C8E3" w:rsidR="00A9230E" w:rsidRPr="0025296C" w:rsidRDefault="004B3999" w:rsidP="001076F5">
            <w:pPr>
              <w:pStyle w:val="bp"/>
              <w:spacing w:before="0" w:after="0"/>
              <w:ind w:left="720"/>
              <w:rPr>
                <w:sz w:val="24"/>
              </w:rPr>
            </w:pPr>
            <w:r>
              <w:rPr>
                <w:sz w:val="24"/>
              </w:rPr>
              <w:t>Turn 1</w:t>
            </w:r>
            <w:r w:rsidR="00A9230E" w:rsidRPr="0025296C">
              <w:rPr>
                <w:sz w:val="24"/>
              </w:rPr>
              <w:t xml:space="preserve">: Fred bet 5 on </w:t>
            </w:r>
            <w:r>
              <w:rPr>
                <w:sz w:val="24"/>
              </w:rPr>
              <w:t>CLUB</w:t>
            </w:r>
          </w:p>
          <w:p w14:paraId="5887C88C" w14:textId="7F08F99F" w:rsidR="00A9230E" w:rsidRPr="0025296C" w:rsidRDefault="00A9230E" w:rsidP="001076F5">
            <w:pPr>
              <w:pStyle w:val="bp"/>
              <w:spacing w:before="0" w:after="0"/>
              <w:ind w:left="720"/>
              <w:rPr>
                <w:sz w:val="24"/>
              </w:rPr>
            </w:pPr>
            <w:r w:rsidRPr="0025296C">
              <w:rPr>
                <w:sz w:val="24"/>
              </w:rPr>
              <w:t xml:space="preserve">Rolled </w:t>
            </w:r>
            <w:r w:rsidR="004B3999">
              <w:rPr>
                <w:sz w:val="24"/>
              </w:rPr>
              <w:t>ANCHOR</w:t>
            </w:r>
            <w:r w:rsidRPr="0025296C">
              <w:rPr>
                <w:sz w:val="24"/>
              </w:rPr>
              <w:t xml:space="preserve">, </w:t>
            </w:r>
            <w:r w:rsidR="004B3999">
              <w:rPr>
                <w:sz w:val="24"/>
              </w:rPr>
              <w:t>CROWN</w:t>
            </w:r>
            <w:r w:rsidRPr="0025296C">
              <w:rPr>
                <w:sz w:val="24"/>
              </w:rPr>
              <w:t xml:space="preserve">, </w:t>
            </w:r>
            <w:r w:rsidR="004B3999">
              <w:rPr>
                <w:sz w:val="24"/>
              </w:rPr>
              <w:t>CLUB</w:t>
            </w:r>
          </w:p>
          <w:p w14:paraId="6C259798" w14:textId="596A2BEC" w:rsidR="00A9230E" w:rsidRPr="0025296C" w:rsidRDefault="00A9230E" w:rsidP="001076F5">
            <w:pPr>
              <w:pStyle w:val="bp"/>
              <w:spacing w:before="0" w:after="0"/>
              <w:ind w:left="720"/>
              <w:rPr>
                <w:sz w:val="24"/>
              </w:rPr>
            </w:pPr>
            <w:r w:rsidRPr="0025296C">
              <w:rPr>
                <w:sz w:val="24"/>
              </w:rPr>
              <w:t xml:space="preserve">Fred lost, balance now </w:t>
            </w:r>
            <w:r w:rsidR="004B3999">
              <w:rPr>
                <w:b/>
                <w:color w:val="FF0000"/>
                <w:sz w:val="24"/>
              </w:rPr>
              <w:t>100</w:t>
            </w:r>
          </w:p>
          <w:p w14:paraId="7935A245" w14:textId="77777777" w:rsidR="00A9230E" w:rsidRPr="0025296C" w:rsidRDefault="00A9230E" w:rsidP="001076F5">
            <w:pPr>
              <w:pStyle w:val="bp"/>
              <w:spacing w:before="0" w:after="0"/>
              <w:ind w:left="720"/>
              <w:rPr>
                <w:sz w:val="24"/>
              </w:rPr>
            </w:pPr>
          </w:p>
          <w:p w14:paraId="199F1B3E" w14:textId="02A66DB6" w:rsidR="00A9230E" w:rsidRPr="0025296C" w:rsidRDefault="004B3999" w:rsidP="001076F5">
            <w:pPr>
              <w:pStyle w:val="bp"/>
              <w:spacing w:before="0" w:after="0"/>
              <w:ind w:left="720"/>
              <w:rPr>
                <w:sz w:val="24"/>
              </w:rPr>
            </w:pPr>
            <w:r>
              <w:rPr>
                <w:sz w:val="24"/>
              </w:rPr>
              <w:t>Turn 2</w:t>
            </w:r>
            <w:r w:rsidR="00A9230E" w:rsidRPr="0025296C">
              <w:rPr>
                <w:sz w:val="24"/>
              </w:rPr>
              <w:t xml:space="preserve">: Fred bet 5 on </w:t>
            </w:r>
            <w:r>
              <w:rPr>
                <w:sz w:val="24"/>
              </w:rPr>
              <w:t>CLUB</w:t>
            </w:r>
          </w:p>
          <w:p w14:paraId="1F6322C1" w14:textId="77777777" w:rsidR="004B3999" w:rsidRPr="0025296C" w:rsidRDefault="004B3999" w:rsidP="004B3999">
            <w:pPr>
              <w:pStyle w:val="bp"/>
              <w:spacing w:before="0" w:after="0"/>
              <w:ind w:left="720"/>
              <w:rPr>
                <w:sz w:val="24"/>
              </w:rPr>
            </w:pPr>
            <w:r w:rsidRPr="0025296C">
              <w:rPr>
                <w:sz w:val="24"/>
              </w:rPr>
              <w:t xml:space="preserve">Rolled </w:t>
            </w:r>
            <w:r>
              <w:rPr>
                <w:sz w:val="24"/>
              </w:rPr>
              <w:t>ANCHOR</w:t>
            </w:r>
            <w:r w:rsidRPr="0025296C">
              <w:rPr>
                <w:sz w:val="24"/>
              </w:rPr>
              <w:t xml:space="preserve">, </w:t>
            </w:r>
            <w:r>
              <w:rPr>
                <w:sz w:val="24"/>
              </w:rPr>
              <w:t>CROWN</w:t>
            </w:r>
            <w:r w:rsidRPr="0025296C">
              <w:rPr>
                <w:sz w:val="24"/>
              </w:rPr>
              <w:t xml:space="preserve">, </w:t>
            </w:r>
            <w:r>
              <w:rPr>
                <w:sz w:val="24"/>
              </w:rPr>
              <w:t>CLUB</w:t>
            </w:r>
          </w:p>
          <w:p w14:paraId="5AD6F148" w14:textId="0947396F" w:rsidR="00EB247D" w:rsidRPr="004B3999" w:rsidRDefault="00A9230E" w:rsidP="004B3999">
            <w:pPr>
              <w:pStyle w:val="bp"/>
              <w:spacing w:before="0" w:after="0"/>
              <w:ind w:left="720"/>
              <w:rPr>
                <w:b/>
                <w:color w:val="FF0000"/>
                <w:sz w:val="24"/>
              </w:rPr>
            </w:pPr>
            <w:r w:rsidRPr="0025296C">
              <w:rPr>
                <w:sz w:val="24"/>
              </w:rPr>
              <w:t xml:space="preserve">Fred won 5, balance now </w:t>
            </w:r>
            <w:r w:rsidR="004B3999">
              <w:rPr>
                <w:b/>
                <w:color w:val="FF0000"/>
                <w:sz w:val="24"/>
              </w:rPr>
              <w:t>100</w:t>
            </w:r>
          </w:p>
          <w:p w14:paraId="02F32D67" w14:textId="77777777" w:rsidR="004B3999" w:rsidRDefault="004B3999" w:rsidP="00A9230E">
            <w:pPr>
              <w:pStyle w:val="bp"/>
              <w:spacing w:before="0" w:after="0"/>
              <w:ind w:left="720"/>
              <w:rPr>
                <w:sz w:val="24"/>
              </w:rPr>
            </w:pPr>
          </w:p>
          <w:p w14:paraId="3148683A" w14:textId="3F5E39E9" w:rsidR="004B3999" w:rsidRDefault="004B3999" w:rsidP="00A9230E">
            <w:pPr>
              <w:pStyle w:val="bp"/>
              <w:spacing w:before="0" w:after="0"/>
              <w:ind w:left="720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1B1275DA" wp14:editId="74781F85">
                  <wp:extent cx="3416300" cy="1346200"/>
                  <wp:effectExtent l="0" t="0" r="12700" b="0"/>
                  <wp:docPr id="16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300" cy="134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8" w:type="dxa"/>
          </w:tcPr>
          <w:p w14:paraId="61041EA1" w14:textId="4D310CEF" w:rsidR="00A9230E" w:rsidRDefault="00A9230E" w:rsidP="00E965BA">
            <w:pPr>
              <w:pStyle w:val="RowHeadings"/>
              <w:spacing w:before="80" w:after="80"/>
            </w:pPr>
          </w:p>
        </w:tc>
      </w:tr>
    </w:tbl>
    <w:p w14:paraId="29149D68" w14:textId="77777777" w:rsidR="0004651B" w:rsidRDefault="0004651B" w:rsidP="005376CF">
      <w:pPr>
        <w:pStyle w:val="bp"/>
        <w:spacing w:before="0" w:after="0"/>
      </w:pPr>
    </w:p>
    <w:p w14:paraId="33DF92BE" w14:textId="77777777" w:rsidR="004B3999" w:rsidRDefault="004B399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A00626A" w14:textId="0C7306FB" w:rsidR="005E5885" w:rsidRPr="00AC1918" w:rsidRDefault="005E5885" w:rsidP="005E5885">
      <w:pPr>
        <w:pStyle w:val="bp"/>
        <w:tabs>
          <w:tab w:val="left" w:pos="3468"/>
        </w:tabs>
        <w:rPr>
          <w:sz w:val="28"/>
          <w:szCs w:val="28"/>
        </w:rPr>
      </w:pPr>
      <w:r w:rsidRPr="00AC1918">
        <w:rPr>
          <w:b/>
          <w:sz w:val="28"/>
          <w:szCs w:val="28"/>
        </w:rPr>
        <w:lastRenderedPageBreak/>
        <w:t>Step 2: Simplification</w:t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2660"/>
        <w:gridCol w:w="10518"/>
      </w:tblGrid>
      <w:tr w:rsidR="00015F18" w14:paraId="47F5B899" w14:textId="77777777" w:rsidTr="00015F18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0C65F81" w14:textId="3035CCFE" w:rsidR="00015F18" w:rsidRDefault="00015F18" w:rsidP="00A01DAB">
            <w:pPr>
              <w:pStyle w:val="bp"/>
              <w:rPr>
                <w:b/>
              </w:rPr>
            </w:pPr>
            <w:r>
              <w:rPr>
                <w:b/>
              </w:rPr>
              <w:t>Automated Test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54A8C4F" w14:textId="4CD589DE" w:rsidR="00015F18" w:rsidRPr="005F6E29" w:rsidRDefault="00015F18" w:rsidP="00A01DA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TestBug1</w:t>
            </w:r>
          </w:p>
        </w:tc>
      </w:tr>
      <w:tr w:rsidR="00015F18" w14:paraId="63116B69" w14:textId="77777777" w:rsidTr="00015F18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8B78FD6" w14:textId="77777777" w:rsidR="00015F18" w:rsidRDefault="00015F18" w:rsidP="00A01DAB">
            <w:pPr>
              <w:pStyle w:val="bp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515DECE" w14:textId="3CA7BA87" w:rsidR="00015F18" w:rsidRPr="005F6E29" w:rsidRDefault="00015F18" w:rsidP="00015F18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Given game with 1 die that matches player’s roll, final balance should equal starting balance + winnings</w:t>
            </w:r>
          </w:p>
        </w:tc>
      </w:tr>
      <w:tr w:rsidR="008D5318" w14:paraId="1CDA4CCE" w14:textId="77777777" w:rsidTr="00015F18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B617E67" w14:textId="7DC14550" w:rsidR="008D5318" w:rsidRDefault="008D5318" w:rsidP="00A01DAB">
            <w:pPr>
              <w:pStyle w:val="bp"/>
              <w:rPr>
                <w:b/>
              </w:rPr>
            </w:pPr>
            <w:r>
              <w:rPr>
                <w:b/>
              </w:rPr>
              <w:t>Test Output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63AE7C6" w14:textId="12E723A4" w:rsidR="008D5318" w:rsidRDefault="008D5318" w:rsidP="008D5318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balance remains as at starting balance (see failure below) and does not increase by winnings amount</w:t>
            </w:r>
          </w:p>
        </w:tc>
      </w:tr>
    </w:tbl>
    <w:p w14:paraId="0788C225" w14:textId="77777777" w:rsidR="005E5885" w:rsidRDefault="005E5885" w:rsidP="008D5318">
      <w:pPr>
        <w:pStyle w:val="bp"/>
        <w:tabs>
          <w:tab w:val="left" w:pos="2660"/>
        </w:tabs>
        <w:rPr>
          <w:sz w:val="24"/>
          <w:szCs w:val="24"/>
        </w:rPr>
      </w:pPr>
    </w:p>
    <w:p w14:paraId="2015692F" w14:textId="17CDF4FC" w:rsidR="00015F18" w:rsidRDefault="00015F18" w:rsidP="005376CF">
      <w:pPr>
        <w:pStyle w:val="bp"/>
        <w:spacing w:before="0" w:after="0"/>
      </w:pPr>
      <w:r>
        <w:rPr>
          <w:noProof/>
        </w:rPr>
        <w:drawing>
          <wp:inline distT="0" distB="0" distL="0" distR="0" wp14:anchorId="134FCAEE" wp14:editId="4DB5E65B">
            <wp:extent cx="4803775" cy="484909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844" cy="485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72D2E" w14:textId="77777777" w:rsidR="00015F18" w:rsidRDefault="00015F18" w:rsidP="005376CF">
      <w:pPr>
        <w:pStyle w:val="bp"/>
        <w:spacing w:before="0" w:after="0"/>
      </w:pPr>
    </w:p>
    <w:p w14:paraId="74CCE26C" w14:textId="4FD8CC72" w:rsidR="00A01DAB" w:rsidRPr="00AC1918" w:rsidRDefault="00A01DAB" w:rsidP="00A01DAB">
      <w:pPr>
        <w:pStyle w:val="bp"/>
        <w:tabs>
          <w:tab w:val="left" w:pos="3468"/>
        </w:tabs>
        <w:rPr>
          <w:sz w:val="28"/>
          <w:szCs w:val="28"/>
        </w:rPr>
      </w:pPr>
      <w:r w:rsidRPr="00AC1918">
        <w:rPr>
          <w:b/>
          <w:sz w:val="28"/>
          <w:szCs w:val="28"/>
        </w:rPr>
        <w:lastRenderedPageBreak/>
        <w:t xml:space="preserve">Step </w:t>
      </w:r>
      <w:r>
        <w:rPr>
          <w:b/>
          <w:sz w:val="28"/>
          <w:szCs w:val="28"/>
        </w:rPr>
        <w:t>3</w:t>
      </w:r>
      <w:r w:rsidRPr="00AC1918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Tracing</w:t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2660"/>
        <w:gridCol w:w="10518"/>
      </w:tblGrid>
      <w:tr w:rsidR="00A01DAB" w14:paraId="570DFB49" w14:textId="77777777" w:rsidTr="00A01DAB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3174863" w14:textId="7E5D8CE6" w:rsidR="00A01DAB" w:rsidRDefault="00A01DAB" w:rsidP="00A01DAB">
            <w:pPr>
              <w:pStyle w:val="bp"/>
              <w:rPr>
                <w:b/>
              </w:rPr>
            </w:pPr>
            <w:r>
              <w:rPr>
                <w:b/>
              </w:rPr>
              <w:t>Debugging Log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F40E13E" w14:textId="426E1066" w:rsidR="00A01DAB" w:rsidRPr="005F6E29" w:rsidRDefault="00A01DAB" w:rsidP="00A01DA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 Bug1: using TestBug1 </w:t>
            </w:r>
          </w:p>
        </w:tc>
      </w:tr>
    </w:tbl>
    <w:p w14:paraId="66981E3C" w14:textId="77777777" w:rsidR="00A01DAB" w:rsidRDefault="00A01DAB" w:rsidP="005376CF">
      <w:pPr>
        <w:pStyle w:val="bp"/>
        <w:spacing w:before="0" w:after="0"/>
      </w:pPr>
    </w:p>
    <w:p w14:paraId="72FA7543" w14:textId="583F8273" w:rsidR="004B154F" w:rsidRPr="005F6E29" w:rsidRDefault="004B154F" w:rsidP="00A01DAB">
      <w:pPr>
        <w:pStyle w:val="bp"/>
        <w:tabs>
          <w:tab w:val="left" w:pos="2660"/>
        </w:tabs>
        <w:rPr>
          <w:sz w:val="24"/>
          <w:szCs w:val="24"/>
        </w:rPr>
      </w:pPr>
      <w:r>
        <w:rPr>
          <w:b/>
        </w:rPr>
        <w:t xml:space="preserve">Debugging Preparation: </w:t>
      </w:r>
      <w:r>
        <w:rPr>
          <w:sz w:val="24"/>
          <w:szCs w:val="24"/>
        </w:rPr>
        <w:t>Observation of TestBug1</w:t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2660"/>
        <w:gridCol w:w="10518"/>
      </w:tblGrid>
      <w:tr w:rsidR="00A01DAB" w14:paraId="3D68493C" w14:textId="77777777" w:rsidTr="00A01DAB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5C29ACB" w14:textId="2B5988F5" w:rsidR="00A01DAB" w:rsidRDefault="00A01DAB" w:rsidP="00A01DAB">
            <w:pPr>
              <w:pStyle w:val="bp"/>
              <w:rPr>
                <w:b/>
              </w:rPr>
            </w:pPr>
            <w:r>
              <w:rPr>
                <w:b/>
              </w:rPr>
              <w:t>Null Hypothesis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5B93663" w14:textId="71BF43C0" w:rsidR="00A01DAB" w:rsidRDefault="007F2658" w:rsidP="00A01DA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test works!</w:t>
            </w:r>
          </w:p>
        </w:tc>
      </w:tr>
      <w:tr w:rsidR="00A01DAB" w14:paraId="5211D3BE" w14:textId="77777777" w:rsidTr="00A01DAB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11DE8E4" w14:textId="17188BC8" w:rsidR="00A01DAB" w:rsidRDefault="00A01DAB" w:rsidP="00A01DAB">
            <w:pPr>
              <w:pStyle w:val="bp"/>
              <w:rPr>
                <w:b/>
              </w:rPr>
            </w:pPr>
            <w:r>
              <w:rPr>
                <w:b/>
              </w:rPr>
              <w:t>Prediction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37C4939" w14:textId="07C380DB" w:rsidR="00A01DAB" w:rsidRDefault="007F2658" w:rsidP="00A01DA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player’s balance (after a winning round with one match) should increase by the winning amount.</w:t>
            </w:r>
          </w:p>
        </w:tc>
      </w:tr>
      <w:tr w:rsidR="00A01DAB" w14:paraId="7C5DEDD6" w14:textId="77777777" w:rsidTr="00A01DAB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DA10054" w14:textId="23B73E17" w:rsidR="00A01DAB" w:rsidRDefault="00A01DAB" w:rsidP="00A01DAB">
            <w:pPr>
              <w:pStyle w:val="bp"/>
              <w:rPr>
                <w:b/>
              </w:rPr>
            </w:pPr>
            <w:r>
              <w:rPr>
                <w:b/>
              </w:rPr>
              <w:t>Observation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4967D9D" w14:textId="01EC9CF0" w:rsidR="00A01DAB" w:rsidRDefault="007F2658" w:rsidP="00A01DA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player’s balance did not increase</w:t>
            </w:r>
            <w:r w:rsidR="004B154F">
              <w:rPr>
                <w:sz w:val="24"/>
                <w:szCs w:val="24"/>
              </w:rPr>
              <w:t xml:space="preserve"> (see screenshot above from TestBug1 output).</w:t>
            </w:r>
          </w:p>
        </w:tc>
      </w:tr>
      <w:tr w:rsidR="00A01DAB" w14:paraId="3D0C2C9E" w14:textId="77777777" w:rsidTr="00A01DAB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C754E0C" w14:textId="47D5C84E" w:rsidR="00A01DAB" w:rsidRDefault="00A01DAB" w:rsidP="00A01DAB">
            <w:pPr>
              <w:pStyle w:val="bp"/>
              <w:rPr>
                <w:b/>
              </w:rPr>
            </w:pPr>
            <w:r>
              <w:rPr>
                <w:b/>
              </w:rPr>
              <w:t>Conclusion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B3FE39F" w14:textId="3B8EEDFB" w:rsidR="00A01DAB" w:rsidRDefault="007F2658" w:rsidP="00A01DA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hypothesis is rejected.</w:t>
            </w:r>
          </w:p>
        </w:tc>
      </w:tr>
    </w:tbl>
    <w:p w14:paraId="0160A58E" w14:textId="77777777" w:rsidR="00A01DAB" w:rsidRDefault="00A01DAB" w:rsidP="005376CF">
      <w:pPr>
        <w:pStyle w:val="bp"/>
        <w:spacing w:before="0" w:after="0"/>
      </w:pPr>
    </w:p>
    <w:p w14:paraId="27F5FB80" w14:textId="59FC4DA8" w:rsidR="00A01DAB" w:rsidRDefault="004B154F" w:rsidP="004B154F">
      <w:pPr>
        <w:pStyle w:val="bp"/>
      </w:pPr>
      <w:r>
        <w:rPr>
          <w:b/>
        </w:rPr>
        <w:t>Hypothesis 1</w:t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2660"/>
        <w:gridCol w:w="10518"/>
      </w:tblGrid>
      <w:tr w:rsidR="00A01DAB" w14:paraId="1E9BD638" w14:textId="77777777" w:rsidTr="00A01DAB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D31C1D9" w14:textId="77777777" w:rsidR="00A01DAB" w:rsidRDefault="00A01DAB" w:rsidP="00A01DAB">
            <w:pPr>
              <w:pStyle w:val="bp"/>
              <w:rPr>
                <w:b/>
              </w:rPr>
            </w:pPr>
            <w:r>
              <w:rPr>
                <w:b/>
              </w:rPr>
              <w:t>Null Hypothesis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8E6857C" w14:textId="587357B2" w:rsidR="00A01DAB" w:rsidRDefault="004B154F" w:rsidP="004B154F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action </w:t>
            </w:r>
            <w:r w:rsidR="006D731D">
              <w:rPr>
                <w:sz w:val="24"/>
                <w:szCs w:val="24"/>
              </w:rPr>
              <w:t xml:space="preserve">(line 29) </w:t>
            </w:r>
            <w:r>
              <w:rPr>
                <w:sz w:val="24"/>
                <w:szCs w:val="24"/>
              </w:rPr>
              <w:t xml:space="preserve">in the test [ </w:t>
            </w:r>
            <w:proofErr w:type="spellStart"/>
            <w:r w:rsidRPr="006D731D">
              <w:rPr>
                <w:rFonts w:ascii="Courier" w:hAnsi="Courier"/>
                <w:sz w:val="24"/>
                <w:szCs w:val="24"/>
              </w:rPr>
              <w:t>int</w:t>
            </w:r>
            <w:proofErr w:type="spellEnd"/>
            <w:r w:rsidRPr="006D731D">
              <w:rPr>
                <w:rFonts w:ascii="Courier" w:hAnsi="Courier"/>
                <w:sz w:val="24"/>
                <w:szCs w:val="24"/>
              </w:rPr>
              <w:t xml:space="preserve"> winnings = </w:t>
            </w:r>
            <w:proofErr w:type="spellStart"/>
            <w:r w:rsidRPr="006D731D">
              <w:rPr>
                <w:rFonts w:ascii="Courier" w:hAnsi="Courier"/>
                <w:sz w:val="24"/>
                <w:szCs w:val="24"/>
              </w:rPr>
              <w:t>game.playRound</w:t>
            </w:r>
            <w:proofErr w:type="spellEnd"/>
            <w:r w:rsidRPr="006D731D">
              <w:rPr>
                <w:rFonts w:ascii="Courier" w:hAnsi="Courier"/>
                <w:sz w:val="24"/>
                <w:szCs w:val="24"/>
              </w:rPr>
              <w:t>(player, pick, bet);</w:t>
            </w:r>
            <w:r>
              <w:rPr>
                <w:sz w:val="24"/>
                <w:szCs w:val="24"/>
              </w:rPr>
              <w:t xml:space="preserve"> ] does not return the </w:t>
            </w:r>
            <w:r w:rsidR="00F57974">
              <w:rPr>
                <w:sz w:val="24"/>
                <w:szCs w:val="24"/>
              </w:rPr>
              <w:t xml:space="preserve">correct </w:t>
            </w:r>
            <w:r>
              <w:rPr>
                <w:sz w:val="24"/>
                <w:szCs w:val="24"/>
              </w:rPr>
              <w:t>winning amount</w:t>
            </w:r>
          </w:p>
        </w:tc>
      </w:tr>
      <w:tr w:rsidR="00A01DAB" w14:paraId="400FAF75" w14:textId="77777777" w:rsidTr="00A01DAB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B75D299" w14:textId="77777777" w:rsidR="00A01DAB" w:rsidRDefault="00A01DAB" w:rsidP="00A01DAB">
            <w:pPr>
              <w:pStyle w:val="bp"/>
              <w:rPr>
                <w:b/>
              </w:rPr>
            </w:pPr>
            <w:r>
              <w:rPr>
                <w:b/>
              </w:rPr>
              <w:t>Prediction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21D1085" w14:textId="7169668A" w:rsidR="00A01DAB" w:rsidRDefault="006D731D" w:rsidP="006D731D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6D731D">
              <w:rPr>
                <w:rFonts w:ascii="Courier" w:hAnsi="Courier"/>
                <w:sz w:val="24"/>
                <w:szCs w:val="24"/>
              </w:rPr>
              <w:t>winnings</w:t>
            </w:r>
            <w:r>
              <w:rPr>
                <w:rFonts w:ascii="Courier" w:hAnsi="Courier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will equate to zero after execution of line 29</w:t>
            </w:r>
          </w:p>
        </w:tc>
      </w:tr>
      <w:tr w:rsidR="00A01DAB" w14:paraId="1007E372" w14:textId="77777777" w:rsidTr="00A01DAB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4CAFFFC" w14:textId="77777777" w:rsidR="00A01DAB" w:rsidRDefault="00A01DAB" w:rsidP="00A01DAB">
            <w:pPr>
              <w:pStyle w:val="bp"/>
              <w:rPr>
                <w:b/>
              </w:rPr>
            </w:pPr>
            <w:r>
              <w:rPr>
                <w:b/>
              </w:rPr>
              <w:t>Observation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EAE28FF" w14:textId="77777777" w:rsidR="00A01DAB" w:rsidRDefault="006D731D" w:rsidP="00A01DA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6D731D">
              <w:rPr>
                <w:rFonts w:ascii="Courier" w:hAnsi="Courier"/>
                <w:sz w:val="24"/>
                <w:szCs w:val="24"/>
              </w:rPr>
              <w:t>winnings</w:t>
            </w:r>
            <w:r>
              <w:rPr>
                <w:rFonts w:ascii="Courier" w:hAnsi="Courier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equates to 5 (the correct amount) </w:t>
            </w:r>
          </w:p>
          <w:p w14:paraId="401D3F40" w14:textId="77777777" w:rsidR="006D731D" w:rsidRDefault="006D731D" w:rsidP="00A01DA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 screenshot below:</w:t>
            </w:r>
          </w:p>
          <w:p w14:paraId="50F605D1" w14:textId="45C99203" w:rsidR="006D731D" w:rsidRDefault="006D731D" w:rsidP="00A01DA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Before origin (action at line 29) starting balance</w:t>
            </w:r>
            <w:r w:rsidR="001F2267">
              <w:rPr>
                <w:sz w:val="24"/>
                <w:szCs w:val="24"/>
              </w:rPr>
              <w:t xml:space="preserve"> (line 25)</w:t>
            </w:r>
            <w:r>
              <w:rPr>
                <w:sz w:val="24"/>
                <w:szCs w:val="24"/>
              </w:rPr>
              <w:t xml:space="preserve"> is sane (== 100)</w:t>
            </w:r>
          </w:p>
          <w:p w14:paraId="7BA1AAD6" w14:textId="77777777" w:rsidR="006D731D" w:rsidRDefault="006D731D" w:rsidP="0079105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After origin final balance </w:t>
            </w:r>
            <w:r w:rsidR="001F2267">
              <w:rPr>
                <w:sz w:val="24"/>
                <w:szCs w:val="24"/>
              </w:rPr>
              <w:t xml:space="preserve">(line 32) </w:t>
            </w:r>
            <w:r>
              <w:rPr>
                <w:sz w:val="24"/>
                <w:szCs w:val="24"/>
              </w:rPr>
              <w:t xml:space="preserve">is not sane (remains == 100) although winnings is </w:t>
            </w:r>
            <w:r w:rsidR="0079105B">
              <w:rPr>
                <w:sz w:val="24"/>
                <w:szCs w:val="24"/>
              </w:rPr>
              <w:t>sane</w:t>
            </w:r>
            <w:r w:rsidR="00F57974">
              <w:rPr>
                <w:sz w:val="24"/>
                <w:szCs w:val="24"/>
              </w:rPr>
              <w:t xml:space="preserve"> (== 5)</w:t>
            </w:r>
          </w:p>
          <w:p w14:paraId="0423CF3A" w14:textId="77777777" w:rsidR="004B3999" w:rsidRDefault="004B3999" w:rsidP="0079105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</w:p>
          <w:p w14:paraId="6ACB3046" w14:textId="6D0196D7" w:rsidR="004B3999" w:rsidRDefault="004B3999" w:rsidP="0079105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1049F87" wp14:editId="3679E81D">
                  <wp:extent cx="6706235" cy="1350799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08698" cy="135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1DAB" w14:paraId="7A3D3E13" w14:textId="77777777" w:rsidTr="00A01DAB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AD4330" w14:textId="3D104A93" w:rsidR="00A01DAB" w:rsidRDefault="00A01DAB" w:rsidP="00A01DAB">
            <w:pPr>
              <w:pStyle w:val="bp"/>
              <w:rPr>
                <w:b/>
              </w:rPr>
            </w:pPr>
            <w:r>
              <w:rPr>
                <w:b/>
              </w:rPr>
              <w:t>Conclusion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6F759D0" w14:textId="4EE5BDC6" w:rsidR="00A01DAB" w:rsidRDefault="006D731D" w:rsidP="00A01DA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hypothesis is rejected.</w:t>
            </w:r>
          </w:p>
        </w:tc>
      </w:tr>
    </w:tbl>
    <w:p w14:paraId="1A8363FA" w14:textId="77777777" w:rsidR="00A01DAB" w:rsidRDefault="00A01DAB" w:rsidP="00A01DAB">
      <w:pPr>
        <w:pStyle w:val="bp"/>
        <w:spacing w:before="0" w:after="0"/>
      </w:pPr>
    </w:p>
    <w:p w14:paraId="0E88EDD7" w14:textId="5E5138EC" w:rsidR="006D731D" w:rsidRDefault="006D731D" w:rsidP="00A01DAB">
      <w:pPr>
        <w:pStyle w:val="bp"/>
        <w:spacing w:before="0" w:after="0"/>
      </w:pPr>
    </w:p>
    <w:p w14:paraId="35AA1BF2" w14:textId="1D0E6932" w:rsidR="00F57974" w:rsidRDefault="00F57974" w:rsidP="00F57974">
      <w:pPr>
        <w:pStyle w:val="bp"/>
      </w:pPr>
      <w:r>
        <w:rPr>
          <w:b/>
        </w:rPr>
        <w:lastRenderedPageBreak/>
        <w:t>Hypothesis 2</w:t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2660"/>
        <w:gridCol w:w="10518"/>
      </w:tblGrid>
      <w:tr w:rsidR="00A01DAB" w14:paraId="77E1B543" w14:textId="77777777" w:rsidTr="00A01DAB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D390BEC" w14:textId="4CE65D28" w:rsidR="00A01DAB" w:rsidRDefault="00F57974" w:rsidP="00A01DAB">
            <w:pPr>
              <w:pStyle w:val="bp"/>
              <w:rPr>
                <w:b/>
              </w:rPr>
            </w:pPr>
            <w:r>
              <w:rPr>
                <w:b/>
              </w:rPr>
              <w:t xml:space="preserve">Null </w:t>
            </w:r>
            <w:r w:rsidR="00A01DAB">
              <w:rPr>
                <w:b/>
              </w:rPr>
              <w:t>Hypothesis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08B37A0" w14:textId="12224A81" w:rsidR="00A01DAB" w:rsidRDefault="00F57974" w:rsidP="00A01DA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invocation of the action </w:t>
            </w:r>
            <w:proofErr w:type="spellStart"/>
            <w:r w:rsidRPr="00F57974">
              <w:rPr>
                <w:rFonts w:ascii="Courier" w:hAnsi="Courier"/>
                <w:sz w:val="24"/>
                <w:szCs w:val="24"/>
              </w:rPr>
              <w:t>game.playRound</w:t>
            </w:r>
            <w:proofErr w:type="spellEnd"/>
            <w:r w:rsidRPr="00F57974">
              <w:rPr>
                <w:rFonts w:ascii="Courier" w:hAnsi="Courier"/>
                <w:sz w:val="24"/>
                <w:szCs w:val="24"/>
              </w:rPr>
              <w:t>()</w:t>
            </w:r>
            <w:r>
              <w:rPr>
                <w:sz w:val="24"/>
                <w:szCs w:val="24"/>
              </w:rPr>
              <w:t xml:space="preserve"> at line 29 deducts an incorrect amount from the player’s balance (more than the actual bet).</w:t>
            </w:r>
          </w:p>
        </w:tc>
      </w:tr>
      <w:tr w:rsidR="00A01DAB" w14:paraId="575A54D4" w14:textId="77777777" w:rsidTr="00A01DAB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8F3B7C4" w14:textId="77777777" w:rsidR="00A01DAB" w:rsidRDefault="00A01DAB" w:rsidP="00A01DAB">
            <w:pPr>
              <w:pStyle w:val="bp"/>
              <w:rPr>
                <w:b/>
              </w:rPr>
            </w:pPr>
            <w:r>
              <w:rPr>
                <w:b/>
              </w:rPr>
              <w:t>Prediction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8DD92ED" w14:textId="57198F44" w:rsidR="00A01DAB" w:rsidRDefault="00F57974" w:rsidP="001F2267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proofErr w:type="spellStart"/>
            <w:r w:rsidRPr="00F57974">
              <w:rPr>
                <w:rFonts w:ascii="Courier" w:hAnsi="Courier"/>
                <w:sz w:val="24"/>
                <w:szCs w:val="24"/>
              </w:rPr>
              <w:t>player.takeBet</w:t>
            </w:r>
            <w:proofErr w:type="spellEnd"/>
            <w:r w:rsidRPr="00F57974">
              <w:rPr>
                <w:rFonts w:ascii="Courier" w:hAnsi="Courier"/>
                <w:sz w:val="24"/>
                <w:szCs w:val="24"/>
              </w:rPr>
              <w:t>();</w:t>
            </w:r>
            <w:r>
              <w:rPr>
                <w:sz w:val="24"/>
                <w:szCs w:val="24"/>
              </w:rPr>
              <w:t xml:space="preserve"> in </w:t>
            </w:r>
            <w:proofErr w:type="spellStart"/>
            <w:r w:rsidRPr="00F57974">
              <w:rPr>
                <w:rFonts w:ascii="Courier" w:hAnsi="Courier"/>
                <w:sz w:val="24"/>
                <w:szCs w:val="24"/>
              </w:rPr>
              <w:t>game.playRound</w:t>
            </w:r>
            <w:proofErr w:type="spellEnd"/>
            <w:r w:rsidRPr="00F57974">
              <w:rPr>
                <w:rFonts w:ascii="Courier" w:hAnsi="Courier"/>
                <w:sz w:val="24"/>
                <w:szCs w:val="24"/>
              </w:rPr>
              <w:t>()</w:t>
            </w:r>
            <w:r>
              <w:rPr>
                <w:sz w:val="24"/>
                <w:szCs w:val="24"/>
              </w:rPr>
              <w:t>will result in balance equating to 90.</w:t>
            </w:r>
          </w:p>
        </w:tc>
      </w:tr>
      <w:tr w:rsidR="00A01DAB" w14:paraId="4DF0DF95" w14:textId="77777777" w:rsidTr="00A01DAB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F7534D6" w14:textId="77777777" w:rsidR="00A01DAB" w:rsidRDefault="00A01DAB" w:rsidP="00A01DAB">
            <w:pPr>
              <w:pStyle w:val="bp"/>
              <w:rPr>
                <w:b/>
              </w:rPr>
            </w:pPr>
            <w:r>
              <w:rPr>
                <w:b/>
              </w:rPr>
              <w:t>Observation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3F08904" w14:textId="77777777" w:rsidR="00A01DAB" w:rsidRDefault="001F2267" w:rsidP="00A01DAB">
            <w:pPr>
              <w:pStyle w:val="bp"/>
              <w:tabs>
                <w:tab w:val="left" w:pos="5685"/>
              </w:tabs>
              <w:rPr>
                <w:rFonts w:ascii="Courier" w:hAnsi="Courier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Player’s balance is correct (== 95) after invocation of </w:t>
            </w:r>
            <w:proofErr w:type="spellStart"/>
            <w:r w:rsidRPr="00F57974">
              <w:rPr>
                <w:rFonts w:ascii="Courier" w:hAnsi="Courier"/>
                <w:sz w:val="24"/>
                <w:szCs w:val="24"/>
              </w:rPr>
              <w:t>player.takeBet</w:t>
            </w:r>
            <w:proofErr w:type="spellEnd"/>
            <w:r>
              <w:rPr>
                <w:rFonts w:ascii="Courier" w:hAnsi="Courier"/>
                <w:sz w:val="24"/>
                <w:szCs w:val="24"/>
              </w:rPr>
              <w:t>()</w:t>
            </w:r>
          </w:p>
          <w:p w14:paraId="1C5B49CC" w14:textId="311CF32D" w:rsidR="001F2267" w:rsidRDefault="001F2267" w:rsidP="00A01DA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screenshot below shows player’s starting balance</w:t>
            </w:r>
            <w:r w:rsidR="0079105B">
              <w:rPr>
                <w:sz w:val="24"/>
                <w:szCs w:val="24"/>
              </w:rPr>
              <w:t xml:space="preserve"> is sane</w:t>
            </w:r>
            <w:r>
              <w:rPr>
                <w:sz w:val="24"/>
                <w:szCs w:val="24"/>
              </w:rPr>
              <w:t xml:space="preserve"> </w:t>
            </w:r>
            <w:r w:rsidR="0079105B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== 100</w:t>
            </w:r>
            <w:r w:rsidR="0079105B">
              <w:rPr>
                <w:sz w:val="24"/>
                <w:szCs w:val="24"/>
              </w:rPr>
              <w:t>)</w:t>
            </w:r>
          </w:p>
          <w:p w14:paraId="489EBE13" w14:textId="43E0BC88" w:rsidR="004B3999" w:rsidRDefault="001F2267" w:rsidP="00A01DA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Second screenshot below shows player’s balance </w:t>
            </w:r>
            <w:r w:rsidR="0079105B">
              <w:rPr>
                <w:sz w:val="24"/>
                <w:szCs w:val="24"/>
              </w:rPr>
              <w:t>is also sane (</w:t>
            </w:r>
            <w:r>
              <w:rPr>
                <w:sz w:val="24"/>
                <w:szCs w:val="24"/>
              </w:rPr>
              <w:t>== 95</w:t>
            </w:r>
            <w:r w:rsidR="0079105B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after the bet has been taken</w:t>
            </w:r>
          </w:p>
          <w:p w14:paraId="25FF384D" w14:textId="77777777" w:rsidR="004B3999" w:rsidRDefault="004B3999" w:rsidP="00A01DA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01060EF" wp14:editId="6541BD12">
                  <wp:extent cx="6477635" cy="1014042"/>
                  <wp:effectExtent l="0" t="0" r="0" b="254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1289" cy="1014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1FB6DE" w14:textId="77777777" w:rsidR="004B3999" w:rsidRDefault="004B3999" w:rsidP="00A01DA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</w:p>
          <w:p w14:paraId="0E78DE32" w14:textId="4F2BC91B" w:rsidR="004B3999" w:rsidRDefault="004B3999" w:rsidP="00A01DA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DCEE9F9" wp14:editId="72C317E6">
                  <wp:extent cx="6477635" cy="774217"/>
                  <wp:effectExtent l="0" t="0" r="0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0299" cy="77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1DAB" w14:paraId="4E1EC74C" w14:textId="77777777" w:rsidTr="00A01DAB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CBE328B" w14:textId="752ACAA8" w:rsidR="00A01DAB" w:rsidRDefault="00A01DAB" w:rsidP="00A01DAB">
            <w:pPr>
              <w:pStyle w:val="bp"/>
              <w:rPr>
                <w:b/>
              </w:rPr>
            </w:pPr>
            <w:r>
              <w:rPr>
                <w:b/>
              </w:rPr>
              <w:t>Conclusion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7A5C90D" w14:textId="4246839F" w:rsidR="00A01DAB" w:rsidRDefault="001F2267" w:rsidP="00A01DA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Hypothesis is rejected</w:t>
            </w:r>
          </w:p>
        </w:tc>
      </w:tr>
    </w:tbl>
    <w:p w14:paraId="1187A5B6" w14:textId="30F49EE7" w:rsidR="001F2267" w:rsidRDefault="001F2267" w:rsidP="00A01DAB">
      <w:pPr>
        <w:pStyle w:val="bp"/>
        <w:spacing w:before="0" w:after="0"/>
      </w:pPr>
    </w:p>
    <w:p w14:paraId="79CB04D0" w14:textId="7B3B28BE" w:rsidR="001F2267" w:rsidRDefault="001F2267" w:rsidP="001F2267">
      <w:pPr>
        <w:pStyle w:val="bp"/>
      </w:pPr>
      <w:r>
        <w:rPr>
          <w:b/>
        </w:rPr>
        <w:t>Hypothesis 3</w:t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2660"/>
        <w:gridCol w:w="10518"/>
      </w:tblGrid>
      <w:tr w:rsidR="001F2267" w14:paraId="67772B47" w14:textId="77777777" w:rsidTr="001F2267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C84A9A7" w14:textId="77777777" w:rsidR="001F2267" w:rsidRDefault="001F2267" w:rsidP="001F2267">
            <w:pPr>
              <w:pStyle w:val="bp"/>
              <w:rPr>
                <w:b/>
              </w:rPr>
            </w:pPr>
            <w:r>
              <w:rPr>
                <w:b/>
              </w:rPr>
              <w:t>Null Hypothesis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86D62E2" w14:textId="49BF2BF5" w:rsidR="001F2267" w:rsidRDefault="001F2267" w:rsidP="009664F6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invocation of the action </w:t>
            </w:r>
            <w:proofErr w:type="spellStart"/>
            <w:r w:rsidRPr="00F57974">
              <w:rPr>
                <w:rFonts w:ascii="Courier" w:hAnsi="Courier"/>
                <w:sz w:val="24"/>
                <w:szCs w:val="24"/>
              </w:rPr>
              <w:t>game.playRound</w:t>
            </w:r>
            <w:proofErr w:type="spellEnd"/>
            <w:r w:rsidRPr="00F57974">
              <w:rPr>
                <w:rFonts w:ascii="Courier" w:hAnsi="Courier"/>
                <w:sz w:val="24"/>
                <w:szCs w:val="24"/>
              </w:rPr>
              <w:t>()</w:t>
            </w:r>
            <w:r>
              <w:rPr>
                <w:sz w:val="24"/>
                <w:szCs w:val="24"/>
              </w:rPr>
              <w:t xml:space="preserve"> at line 29 </w:t>
            </w:r>
            <w:r w:rsidR="009664F6">
              <w:rPr>
                <w:sz w:val="24"/>
                <w:szCs w:val="24"/>
              </w:rPr>
              <w:t>returns the initial bet (that was deducted in the step above) along with the winnings.</w:t>
            </w:r>
          </w:p>
        </w:tc>
      </w:tr>
      <w:tr w:rsidR="001F2267" w14:paraId="435774AE" w14:textId="77777777" w:rsidTr="001F2267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1C41EF4" w14:textId="77777777" w:rsidR="001F2267" w:rsidRDefault="001F2267" w:rsidP="001F2267">
            <w:pPr>
              <w:pStyle w:val="bp"/>
              <w:rPr>
                <w:b/>
              </w:rPr>
            </w:pPr>
            <w:r>
              <w:rPr>
                <w:b/>
              </w:rPr>
              <w:t>Prediction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BE46084" w14:textId="76FBBC6A" w:rsidR="001F2267" w:rsidRDefault="001F2267" w:rsidP="009664F6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proofErr w:type="spellStart"/>
            <w:r w:rsidRPr="00F57974">
              <w:rPr>
                <w:rFonts w:ascii="Courier" w:hAnsi="Courier"/>
                <w:sz w:val="24"/>
                <w:szCs w:val="24"/>
              </w:rPr>
              <w:t>player.</w:t>
            </w:r>
            <w:r w:rsidR="009664F6">
              <w:rPr>
                <w:rFonts w:ascii="Courier" w:hAnsi="Courier"/>
                <w:sz w:val="24"/>
                <w:szCs w:val="24"/>
              </w:rPr>
              <w:t>recieveWinnings</w:t>
            </w:r>
            <w:proofErr w:type="spellEnd"/>
            <w:r w:rsidRPr="00F57974">
              <w:rPr>
                <w:rFonts w:ascii="Courier" w:hAnsi="Courier"/>
                <w:sz w:val="24"/>
                <w:szCs w:val="24"/>
              </w:rPr>
              <w:t>();</w:t>
            </w:r>
            <w:r>
              <w:rPr>
                <w:sz w:val="24"/>
                <w:szCs w:val="24"/>
              </w:rPr>
              <w:t xml:space="preserve"> in </w:t>
            </w:r>
            <w:proofErr w:type="spellStart"/>
            <w:r w:rsidRPr="00F57974">
              <w:rPr>
                <w:rFonts w:ascii="Courier" w:hAnsi="Courier"/>
                <w:sz w:val="24"/>
                <w:szCs w:val="24"/>
              </w:rPr>
              <w:t>game.playRound</w:t>
            </w:r>
            <w:proofErr w:type="spellEnd"/>
            <w:r w:rsidRPr="00F57974">
              <w:rPr>
                <w:rFonts w:ascii="Courier" w:hAnsi="Courier"/>
                <w:sz w:val="24"/>
                <w:szCs w:val="24"/>
              </w:rPr>
              <w:t>()</w:t>
            </w:r>
            <w:r>
              <w:rPr>
                <w:sz w:val="24"/>
                <w:szCs w:val="24"/>
              </w:rPr>
              <w:t xml:space="preserve">will result in balance equating to </w:t>
            </w:r>
            <w:r w:rsidR="009664F6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.</w:t>
            </w:r>
          </w:p>
        </w:tc>
      </w:tr>
      <w:tr w:rsidR="001F2267" w14:paraId="3DC27550" w14:textId="77777777" w:rsidTr="001F2267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D24110E" w14:textId="77777777" w:rsidR="001F2267" w:rsidRDefault="001F2267" w:rsidP="001F2267">
            <w:pPr>
              <w:pStyle w:val="bp"/>
              <w:rPr>
                <w:b/>
              </w:rPr>
            </w:pPr>
            <w:r>
              <w:rPr>
                <w:b/>
              </w:rPr>
              <w:t>Observation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BAEF165" w14:textId="7C8081B0" w:rsidR="001F2267" w:rsidRDefault="001F2267" w:rsidP="001F2267">
            <w:pPr>
              <w:pStyle w:val="bp"/>
              <w:tabs>
                <w:tab w:val="left" w:pos="5685"/>
              </w:tabs>
              <w:rPr>
                <w:rFonts w:ascii="Courier" w:hAnsi="Courier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Player’s balance is </w:t>
            </w:r>
            <w:r w:rsidR="00A9578D">
              <w:rPr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 xml:space="preserve">correct (== </w:t>
            </w:r>
            <w:r w:rsidR="00A9578D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 xml:space="preserve">) after invocation of </w:t>
            </w:r>
            <w:proofErr w:type="spellStart"/>
            <w:r w:rsidRPr="00F57974">
              <w:rPr>
                <w:rFonts w:ascii="Courier" w:hAnsi="Courier"/>
                <w:sz w:val="24"/>
                <w:szCs w:val="24"/>
              </w:rPr>
              <w:t>player.</w:t>
            </w:r>
            <w:r w:rsidR="00A9578D">
              <w:rPr>
                <w:rFonts w:ascii="Courier" w:hAnsi="Courier"/>
                <w:sz w:val="24"/>
                <w:szCs w:val="24"/>
              </w:rPr>
              <w:t>recieveWinnings</w:t>
            </w:r>
            <w:proofErr w:type="spellEnd"/>
            <w:r>
              <w:rPr>
                <w:rFonts w:ascii="Courier" w:hAnsi="Courier"/>
                <w:sz w:val="24"/>
                <w:szCs w:val="24"/>
              </w:rPr>
              <w:t>()</w:t>
            </w:r>
          </w:p>
          <w:p w14:paraId="327817C9" w14:textId="38CC44CF" w:rsidR="001F2267" w:rsidRDefault="00A9578D" w:rsidP="001F2267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</w:t>
            </w:r>
            <w:r w:rsidR="001F2267">
              <w:rPr>
                <w:sz w:val="24"/>
                <w:szCs w:val="24"/>
              </w:rPr>
              <w:t xml:space="preserve"> screenshot below shows player’s balance </w:t>
            </w:r>
            <w:r w:rsidR="0079105B">
              <w:rPr>
                <w:sz w:val="24"/>
                <w:szCs w:val="24"/>
              </w:rPr>
              <w:t>is sane (</w:t>
            </w:r>
            <w:r w:rsidR="001F2267">
              <w:rPr>
                <w:sz w:val="24"/>
                <w:szCs w:val="24"/>
              </w:rPr>
              <w:t>== 95</w:t>
            </w:r>
            <w:r w:rsidR="0079105B">
              <w:rPr>
                <w:sz w:val="24"/>
                <w:szCs w:val="24"/>
              </w:rPr>
              <w:t>)</w:t>
            </w:r>
            <w:r w:rsidR="001F2267">
              <w:rPr>
                <w:sz w:val="24"/>
                <w:szCs w:val="24"/>
              </w:rPr>
              <w:t xml:space="preserve"> after the bet has been taken</w:t>
            </w:r>
            <w:r>
              <w:rPr>
                <w:sz w:val="24"/>
                <w:szCs w:val="24"/>
              </w:rPr>
              <w:t xml:space="preserve"> AND that bet == 5, winnings == 5</w:t>
            </w:r>
          </w:p>
          <w:p w14:paraId="2D837DE2" w14:textId="202C329E" w:rsidR="009664F6" w:rsidRDefault="00A9578D" w:rsidP="00A9578D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</w:t>
            </w:r>
            <w:r w:rsidR="009664F6">
              <w:rPr>
                <w:sz w:val="24"/>
                <w:szCs w:val="24"/>
              </w:rPr>
              <w:t xml:space="preserve"> screenshot shows player’s balance </w:t>
            </w:r>
            <w:r w:rsidR="0079105B">
              <w:rPr>
                <w:sz w:val="24"/>
                <w:szCs w:val="24"/>
              </w:rPr>
              <w:t>is not sane (</w:t>
            </w:r>
            <w:r w:rsidR="009664F6">
              <w:rPr>
                <w:sz w:val="24"/>
                <w:szCs w:val="24"/>
              </w:rPr>
              <w:t>== 100</w:t>
            </w:r>
            <w:r w:rsidR="0079105B">
              <w:rPr>
                <w:sz w:val="24"/>
                <w:szCs w:val="24"/>
              </w:rPr>
              <w:t>)</w:t>
            </w:r>
            <w:r w:rsidR="009664F6">
              <w:rPr>
                <w:sz w:val="24"/>
                <w:szCs w:val="24"/>
              </w:rPr>
              <w:t xml:space="preserve"> after the </w:t>
            </w:r>
            <w:r>
              <w:rPr>
                <w:sz w:val="24"/>
                <w:szCs w:val="24"/>
              </w:rPr>
              <w:t>winnings have been returned</w:t>
            </w:r>
          </w:p>
          <w:p w14:paraId="6EEAB8DA" w14:textId="5C4687E7" w:rsidR="00A9578D" w:rsidRDefault="00A9578D" w:rsidP="00A9578D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Third screenshot simply shows there are no more changes to player’s balance after this invocation.</w:t>
            </w:r>
          </w:p>
        </w:tc>
      </w:tr>
      <w:tr w:rsidR="001F2267" w14:paraId="18EF005E" w14:textId="77777777" w:rsidTr="001F2267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81B4A1D" w14:textId="77777777" w:rsidR="001F2267" w:rsidRDefault="001F2267" w:rsidP="001F2267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Conclusion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BBA6272" w14:textId="4C27A8EA" w:rsidR="00465F41" w:rsidRDefault="001F2267" w:rsidP="00A9578D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Hypothesis is rejected</w:t>
            </w:r>
            <w:r w:rsidR="00A9578D">
              <w:rPr>
                <w:sz w:val="24"/>
                <w:szCs w:val="24"/>
              </w:rPr>
              <w:t xml:space="preserve">  and that  </w:t>
            </w:r>
            <w:proofErr w:type="spellStart"/>
            <w:r w:rsidR="00A9578D" w:rsidRPr="00F57974">
              <w:rPr>
                <w:rFonts w:ascii="Courier" w:hAnsi="Courier"/>
                <w:sz w:val="24"/>
                <w:szCs w:val="24"/>
              </w:rPr>
              <w:t>player.</w:t>
            </w:r>
            <w:r w:rsidR="00A9578D">
              <w:rPr>
                <w:rFonts w:ascii="Courier" w:hAnsi="Courier"/>
                <w:sz w:val="24"/>
                <w:szCs w:val="24"/>
              </w:rPr>
              <w:t>recieveWinnings</w:t>
            </w:r>
            <w:proofErr w:type="spellEnd"/>
            <w:r w:rsidR="00A9578D">
              <w:rPr>
                <w:rFonts w:ascii="Courier" w:hAnsi="Courier"/>
                <w:sz w:val="24"/>
                <w:szCs w:val="24"/>
              </w:rPr>
              <w:t xml:space="preserve">() </w:t>
            </w:r>
            <w:r w:rsidR="00A9578D">
              <w:rPr>
                <w:sz w:val="24"/>
                <w:szCs w:val="24"/>
              </w:rPr>
              <w:t xml:space="preserve">must </w:t>
            </w:r>
            <w:r w:rsidR="0079105B">
              <w:rPr>
                <w:sz w:val="24"/>
                <w:szCs w:val="24"/>
              </w:rPr>
              <w:t>return the initial bet in addition to the winnings (see line 44).</w:t>
            </w:r>
          </w:p>
          <w:p w14:paraId="1C4B4149" w14:textId="77777777" w:rsidR="00465F41" w:rsidRDefault="00465F41" w:rsidP="00A9578D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44EE905" wp14:editId="524E2E18">
                  <wp:extent cx="5652135" cy="3143648"/>
                  <wp:effectExtent l="0" t="0" r="0" b="6350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2287" cy="3143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145CF2" w14:textId="77777777" w:rsidR="00465F41" w:rsidRPr="00465F41" w:rsidRDefault="00465F41" w:rsidP="00A9578D">
            <w:pPr>
              <w:pStyle w:val="bp"/>
              <w:tabs>
                <w:tab w:val="left" w:pos="5685"/>
              </w:tabs>
              <w:rPr>
                <w:sz w:val="16"/>
                <w:szCs w:val="16"/>
              </w:rPr>
            </w:pPr>
          </w:p>
          <w:p w14:paraId="3E3E7812" w14:textId="67BB3E5E" w:rsidR="00465F41" w:rsidRDefault="00465F41" w:rsidP="00A9578D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5549636" wp14:editId="691344F8">
                  <wp:extent cx="5995035" cy="765323"/>
                  <wp:effectExtent l="0" t="0" r="0" b="0"/>
                  <wp:docPr id="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6730" cy="765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49D681" w14:textId="77777777" w:rsidR="00465F41" w:rsidRPr="00465F41" w:rsidRDefault="00465F41" w:rsidP="00A9578D">
            <w:pPr>
              <w:pStyle w:val="bp"/>
              <w:tabs>
                <w:tab w:val="left" w:pos="5685"/>
              </w:tabs>
              <w:rPr>
                <w:sz w:val="16"/>
                <w:szCs w:val="16"/>
              </w:rPr>
            </w:pPr>
          </w:p>
          <w:p w14:paraId="62B6E8BB" w14:textId="7BFA0F8C" w:rsidR="00465F41" w:rsidRDefault="00465F41" w:rsidP="00A9578D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33370FC" wp14:editId="27824898">
                  <wp:extent cx="6537962" cy="894080"/>
                  <wp:effectExtent l="0" t="0" r="0" b="0"/>
                  <wp:docPr id="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39095" cy="894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F72262" w14:textId="1267D479" w:rsidR="00465F41" w:rsidRDefault="00465F41" w:rsidP="00A9578D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</w:p>
        </w:tc>
      </w:tr>
    </w:tbl>
    <w:p w14:paraId="459D9AA8" w14:textId="77777777" w:rsidR="001F2267" w:rsidRDefault="001F2267" w:rsidP="005376CF">
      <w:pPr>
        <w:pStyle w:val="bp"/>
        <w:spacing w:before="0" w:after="0"/>
      </w:pPr>
    </w:p>
    <w:p w14:paraId="78539EED" w14:textId="49DF3101" w:rsidR="001F2267" w:rsidRDefault="001F2267" w:rsidP="005376CF">
      <w:pPr>
        <w:pStyle w:val="bp"/>
        <w:spacing w:before="0" w:after="0"/>
      </w:pPr>
    </w:p>
    <w:p w14:paraId="23EDC5E1" w14:textId="77777777" w:rsidR="001F2267" w:rsidRDefault="001F2267" w:rsidP="005376CF">
      <w:pPr>
        <w:pStyle w:val="bp"/>
        <w:spacing w:before="0" w:after="0"/>
      </w:pPr>
    </w:p>
    <w:p w14:paraId="3F771D24" w14:textId="4D689407" w:rsidR="00330135" w:rsidRPr="00AC1918" w:rsidRDefault="00330135" w:rsidP="00330135">
      <w:pPr>
        <w:pStyle w:val="bp"/>
        <w:tabs>
          <w:tab w:val="left" w:pos="3468"/>
        </w:tabs>
        <w:rPr>
          <w:sz w:val="28"/>
          <w:szCs w:val="28"/>
        </w:rPr>
      </w:pPr>
      <w:r w:rsidRPr="00AC1918">
        <w:rPr>
          <w:b/>
          <w:sz w:val="28"/>
          <w:szCs w:val="28"/>
        </w:rPr>
        <w:lastRenderedPageBreak/>
        <w:t xml:space="preserve">Step </w:t>
      </w:r>
      <w:r>
        <w:rPr>
          <w:b/>
          <w:sz w:val="28"/>
          <w:szCs w:val="28"/>
        </w:rPr>
        <w:t>4</w:t>
      </w:r>
      <w:r w:rsidRPr="00AC1918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Resolution</w:t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2660"/>
        <w:gridCol w:w="10518"/>
      </w:tblGrid>
      <w:tr w:rsidR="00330135" w14:paraId="31D5173C" w14:textId="77777777" w:rsidTr="00465F41"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7A5B376" w14:textId="689DB868" w:rsidR="00330135" w:rsidRDefault="00330135" w:rsidP="00330135">
            <w:pPr>
              <w:pStyle w:val="bp"/>
              <w:rPr>
                <w:b/>
              </w:rPr>
            </w:pPr>
            <w:r>
              <w:rPr>
                <w:b/>
              </w:rPr>
              <w:t>Design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A8D9B0C" w14:textId="77777777" w:rsidR="00330135" w:rsidRDefault="00330135" w:rsidP="0033013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From the debugging step above, we know that the initial bet must be returned in addition to the winnings.</w:t>
            </w:r>
          </w:p>
          <w:p w14:paraId="490B8022" w14:textId="20AD0F81" w:rsidR="00330135" w:rsidRDefault="00330135" w:rsidP="0033013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obvious first step would be to simply add the bet to the winnings calculation</w:t>
            </w:r>
            <w:r w:rsidR="001B5B3E">
              <w:rPr>
                <w:sz w:val="24"/>
                <w:szCs w:val="24"/>
              </w:rPr>
              <w:t xml:space="preserve"> (see first screenshot)</w:t>
            </w:r>
            <w:r>
              <w:rPr>
                <w:sz w:val="24"/>
                <w:szCs w:val="24"/>
              </w:rPr>
              <w:t xml:space="preserve">, however the winnings variable is used in the simulation to show the amount won (not including the bet)  - see </w:t>
            </w:r>
            <w:r w:rsidR="001B5B3E">
              <w:rPr>
                <w:sz w:val="24"/>
                <w:szCs w:val="24"/>
              </w:rPr>
              <w:t>second</w:t>
            </w:r>
            <w:r>
              <w:rPr>
                <w:sz w:val="24"/>
                <w:szCs w:val="24"/>
              </w:rPr>
              <w:t xml:space="preserve"> screenshot below - and of course it would be a potential source of confusion having a variable (and method) using the explicit term winnings if it in fact also wraps up the initial stake.</w:t>
            </w:r>
          </w:p>
          <w:p w14:paraId="747AE750" w14:textId="71982068" w:rsidR="008A4AF5" w:rsidRDefault="008A4AF5" w:rsidP="0033013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next option would be to refactor the </w:t>
            </w:r>
            <w:proofErr w:type="spellStart"/>
            <w:r w:rsidR="001B5B3E">
              <w:rPr>
                <w:sz w:val="24"/>
                <w:szCs w:val="24"/>
              </w:rPr>
              <w:t>receiveWinnings</w:t>
            </w:r>
            <w:proofErr w:type="spellEnd"/>
            <w:r w:rsidR="001B5B3E">
              <w:rPr>
                <w:sz w:val="24"/>
                <w:szCs w:val="24"/>
              </w:rPr>
              <w:t>() method, however the same issue remains – how do you make (and name) something that is doing two separate jobs?</w:t>
            </w:r>
          </w:p>
          <w:p w14:paraId="433BC4A6" w14:textId="77777777" w:rsidR="001B5B3E" w:rsidRDefault="001B5B3E" w:rsidP="001B5B3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My decision was to create another method called </w:t>
            </w:r>
            <w:proofErr w:type="spellStart"/>
            <w:r>
              <w:rPr>
                <w:sz w:val="24"/>
                <w:szCs w:val="24"/>
              </w:rPr>
              <w:t>refundBet</w:t>
            </w:r>
            <w:proofErr w:type="spellEnd"/>
            <w:r>
              <w:rPr>
                <w:sz w:val="24"/>
                <w:szCs w:val="24"/>
              </w:rPr>
              <w:t xml:space="preserve">() that is explicitly responsible for returning the amount that was bet (and symmetrical to </w:t>
            </w:r>
            <w:proofErr w:type="spellStart"/>
            <w:r>
              <w:rPr>
                <w:sz w:val="24"/>
                <w:szCs w:val="24"/>
              </w:rPr>
              <w:t>takeBet</w:t>
            </w:r>
            <w:proofErr w:type="spellEnd"/>
            <w:r>
              <w:rPr>
                <w:sz w:val="24"/>
                <w:szCs w:val="24"/>
              </w:rPr>
              <w:t xml:space="preserve">()), and having the game instance call this method if the player wins – alongside the call to </w:t>
            </w:r>
            <w:proofErr w:type="spellStart"/>
            <w:r>
              <w:rPr>
                <w:sz w:val="24"/>
                <w:szCs w:val="24"/>
              </w:rPr>
              <w:t>receiveWinnings</w:t>
            </w:r>
            <w:proofErr w:type="spellEnd"/>
            <w:r>
              <w:rPr>
                <w:sz w:val="24"/>
                <w:szCs w:val="24"/>
              </w:rPr>
              <w:t>() – see third and fourth screenshots.</w:t>
            </w:r>
          </w:p>
          <w:p w14:paraId="66F3F57C" w14:textId="1D124ECB" w:rsidR="00465F41" w:rsidRDefault="00465F41" w:rsidP="001B5B3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1B5B3E">
              <w:drawing>
                <wp:inline distT="0" distB="0" distL="0" distR="0" wp14:anchorId="626584CE" wp14:editId="6BA4C27A">
                  <wp:extent cx="4509135" cy="1307209"/>
                  <wp:effectExtent l="0" t="0" r="0" b="0"/>
                  <wp:docPr id="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6263" r="35274"/>
                          <a:stretch/>
                        </pic:blipFill>
                        <pic:spPr bwMode="auto">
                          <a:xfrm>
                            <a:off x="0" y="0"/>
                            <a:ext cx="4513179" cy="1308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E8D497B" w14:textId="77777777" w:rsidR="00465F41" w:rsidRDefault="00465F41" w:rsidP="001B5B3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6318BFB" wp14:editId="75D3FCD7">
                  <wp:extent cx="2108835" cy="1589267"/>
                  <wp:effectExtent l="0" t="0" r="0" b="11430"/>
                  <wp:docPr id="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835" cy="1589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2D04F8" w14:textId="77777777" w:rsidR="00465F41" w:rsidRDefault="00465F41" w:rsidP="001B5B3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</w:p>
          <w:p w14:paraId="0DA1C952" w14:textId="77777777" w:rsidR="00465F41" w:rsidRDefault="00465F41" w:rsidP="001B5B3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0FB78A8" wp14:editId="3A508864">
                  <wp:extent cx="3023235" cy="1314838"/>
                  <wp:effectExtent l="0" t="0" r="0" b="6350"/>
                  <wp:docPr id="1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4524" cy="1315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E2975A" w14:textId="12B50FD4" w:rsidR="00465F41" w:rsidRPr="005F6E29" w:rsidRDefault="00465F41" w:rsidP="001B5B3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DB377A9" wp14:editId="1902707A">
                  <wp:extent cx="5309235" cy="708496"/>
                  <wp:effectExtent l="0" t="0" r="0" b="3175"/>
                  <wp:docPr id="1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9235" cy="708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524B" w14:paraId="31E62A54" w14:textId="77777777" w:rsidTr="00CD524B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047F0C4" w14:textId="53826423" w:rsidR="00CD524B" w:rsidRDefault="00CD524B" w:rsidP="00CD524B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Confirm automated test shows resolution of bug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9DE417C" w14:textId="77777777" w:rsidR="00CD524B" w:rsidRDefault="00CD524B" w:rsidP="00CD524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BugTest1 now passes after making those changes – see first screenshot below – and trace showing sane values in second screenshot.</w:t>
            </w:r>
          </w:p>
          <w:p w14:paraId="65433530" w14:textId="77777777" w:rsidR="00465F41" w:rsidRDefault="00465F41" w:rsidP="00CD524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84E6864" wp14:editId="53079746">
                  <wp:extent cx="5995035" cy="757614"/>
                  <wp:effectExtent l="0" t="0" r="0" b="4445"/>
                  <wp:docPr id="14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7971" cy="757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DB0F49" w14:textId="024306C1" w:rsidR="00465F41" w:rsidRPr="005F6E29" w:rsidRDefault="00465F41" w:rsidP="00CD524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066C3D9" wp14:editId="61743C57">
                  <wp:extent cx="6680835" cy="2826251"/>
                  <wp:effectExtent l="0" t="0" r="0" b="0"/>
                  <wp:docPr id="1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185"/>
                          <a:stretch/>
                        </pic:blipFill>
                        <pic:spPr bwMode="auto">
                          <a:xfrm>
                            <a:off x="0" y="0"/>
                            <a:ext cx="6683227" cy="2827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38D88B" w14:textId="4B71DAA8" w:rsidR="00CD524B" w:rsidRDefault="00CD524B" w:rsidP="005376CF">
      <w:pPr>
        <w:pStyle w:val="bp"/>
        <w:spacing w:before="0" w:after="0"/>
      </w:pPr>
    </w:p>
    <w:p w14:paraId="33E61C4D" w14:textId="2CF65C63" w:rsidR="00CD524B" w:rsidRDefault="00CD524B" w:rsidP="005376CF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2660"/>
        <w:gridCol w:w="10518"/>
      </w:tblGrid>
      <w:tr w:rsidR="00CD524B" w14:paraId="3E7B9D1A" w14:textId="77777777" w:rsidTr="00CD524B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4B3D318" w14:textId="249074D1" w:rsidR="00CD524B" w:rsidRDefault="00CD524B" w:rsidP="00465F41">
            <w:pPr>
              <w:pStyle w:val="bp"/>
              <w:rPr>
                <w:b/>
              </w:rPr>
            </w:pPr>
            <w:r>
              <w:rPr>
                <w:b/>
              </w:rPr>
              <w:t xml:space="preserve">Confirm </w:t>
            </w:r>
            <w:r w:rsidR="00465F41">
              <w:rPr>
                <w:b/>
              </w:rPr>
              <w:t>user</w:t>
            </w:r>
            <w:r>
              <w:rPr>
                <w:b/>
              </w:rPr>
              <w:t xml:space="preserve"> test shows resolution of bug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FE1DEAD" w14:textId="5DBB4180" w:rsidR="0079508F" w:rsidRDefault="003849EB" w:rsidP="00CD524B">
            <w:pPr>
              <w:pStyle w:val="bp"/>
              <w:tabs>
                <w:tab w:val="left" w:pos="5685"/>
              </w:tabs>
              <w:rPr>
                <w:sz w:val="24"/>
              </w:rPr>
            </w:pPr>
            <w:r>
              <w:rPr>
                <w:sz w:val="24"/>
              </w:rPr>
              <w:t>Carrying out the user-reproduction test (r</w:t>
            </w:r>
            <w:r w:rsidR="0079508F">
              <w:rPr>
                <w:sz w:val="24"/>
              </w:rPr>
              <w:t>un</w:t>
            </w:r>
            <w:r>
              <w:rPr>
                <w:sz w:val="24"/>
              </w:rPr>
              <w:t>ning</w:t>
            </w:r>
            <w:r w:rsidR="0079508F">
              <w:rPr>
                <w:sz w:val="24"/>
              </w:rPr>
              <w:t xml:space="preserve"> the s</w:t>
            </w:r>
            <w:r>
              <w:rPr>
                <w:sz w:val="24"/>
              </w:rPr>
              <w:t xml:space="preserve">imulation by </w:t>
            </w:r>
            <w:r w:rsidR="0079508F">
              <w:rPr>
                <w:sz w:val="24"/>
              </w:rPr>
              <w:t xml:space="preserve">executing </w:t>
            </w:r>
            <w:proofErr w:type="spellStart"/>
            <w:r w:rsidR="0079508F">
              <w:rPr>
                <w:sz w:val="24"/>
              </w:rPr>
              <w:t>Main.main</w:t>
            </w:r>
            <w:proofErr w:type="spellEnd"/>
            <w:r w:rsidR="0079508F">
              <w:rPr>
                <w:sz w:val="24"/>
              </w:rPr>
              <w:t>()) now shows that when the player wins with one match, his balance goes up accordingly.</w:t>
            </w:r>
          </w:p>
          <w:p w14:paraId="57DDEB14" w14:textId="77777777" w:rsidR="0079508F" w:rsidRDefault="0079508F" w:rsidP="00CD524B">
            <w:pPr>
              <w:pStyle w:val="bp"/>
              <w:tabs>
                <w:tab w:val="left" w:pos="5685"/>
              </w:tabs>
              <w:rPr>
                <w:sz w:val="24"/>
              </w:rPr>
            </w:pPr>
          </w:p>
          <w:p w14:paraId="01B6021C" w14:textId="272880B2" w:rsidR="00465F41" w:rsidRPr="005F6E29" w:rsidRDefault="00465F41" w:rsidP="00CD524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3E5C510" wp14:editId="495EEAEC">
                  <wp:extent cx="2820035" cy="1405172"/>
                  <wp:effectExtent l="0" t="0" r="0" b="0"/>
                  <wp:docPr id="15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0035" cy="1405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22142E87" w14:textId="211A7809" w:rsidR="00CD524B" w:rsidRDefault="00CD524B" w:rsidP="005376CF">
      <w:pPr>
        <w:pStyle w:val="bp"/>
        <w:spacing w:before="0" w:after="0"/>
      </w:pPr>
    </w:p>
    <w:sectPr w:rsidR="00CD524B" w:rsidSect="00CD524B">
      <w:headerReference w:type="default" r:id="rId22"/>
      <w:footerReference w:type="even" r:id="rId23"/>
      <w:footerReference w:type="default" r:id="rId24"/>
      <w:pgSz w:w="15840" w:h="12240" w:orient="landscape" w:code="1"/>
      <w:pgMar w:top="709" w:right="1440" w:bottom="851" w:left="1440" w:header="426" w:footer="218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3B1D81" w14:textId="77777777" w:rsidR="00CD524B" w:rsidRDefault="00CD524B">
      <w:r>
        <w:separator/>
      </w:r>
    </w:p>
  </w:endnote>
  <w:endnote w:type="continuationSeparator" w:id="0">
    <w:p w14:paraId="08B94602" w14:textId="77777777" w:rsidR="00CD524B" w:rsidRDefault="00CD5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876148" w14:textId="77777777" w:rsidR="00CD524B" w:rsidRDefault="00CD524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ABB1DE" w14:textId="77777777" w:rsidR="00CD524B" w:rsidRDefault="00CD524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4A7A14" w14:textId="77777777" w:rsidR="00CD524B" w:rsidRDefault="00CD524B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849EB">
      <w:rPr>
        <w:rStyle w:val="PageNumber"/>
        <w:noProof/>
      </w:rPr>
      <w:t>9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849EB">
      <w:rPr>
        <w:rStyle w:val="PageNumber"/>
        <w:noProof/>
      </w:rPr>
      <w:t>9</w:t>
    </w:r>
    <w:r>
      <w:rPr>
        <w:rStyle w:val="PageNumber"/>
      </w:rPr>
      <w:fldChar w:fldCharType="end"/>
    </w:r>
  </w:p>
  <w:p w14:paraId="393A519E" w14:textId="77777777" w:rsidR="00CD524B" w:rsidRDefault="00CD524B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E75C9A" w14:textId="77777777" w:rsidR="00CD524B" w:rsidRDefault="00CD524B">
      <w:r>
        <w:separator/>
      </w:r>
    </w:p>
  </w:footnote>
  <w:footnote w:type="continuationSeparator" w:id="0">
    <w:p w14:paraId="3461F19B" w14:textId="77777777" w:rsidR="00CD524B" w:rsidRDefault="00CD52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31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889"/>
      <w:gridCol w:w="3260"/>
    </w:tblGrid>
    <w:tr w:rsidR="00CD524B" w14:paraId="7B76A8C0" w14:textId="77777777" w:rsidTr="001076F5">
      <w:tc>
        <w:tcPr>
          <w:tcW w:w="9889" w:type="dxa"/>
        </w:tcPr>
        <w:p w14:paraId="3BF31008" w14:textId="69F8BA47" w:rsidR="00CD524B" w:rsidRPr="006C5285" w:rsidRDefault="00CD524B" w:rsidP="00B71A35">
          <w:r w:rsidRPr="006C5285">
            <w:rPr>
              <w:b/>
            </w:rPr>
            <w:fldChar w:fldCharType="begin"/>
          </w:r>
          <w:r w:rsidRPr="006C5285">
            <w:rPr>
              <w:b/>
            </w:rPr>
            <w:instrText xml:space="preserve"> SUBJECT  \* MERGEFORMAT </w:instrText>
          </w:r>
          <w:r w:rsidRPr="006C5285">
            <w:rPr>
              <w:b/>
            </w:rPr>
            <w:fldChar w:fldCharType="end"/>
          </w:r>
          <w:r w:rsidRPr="006C5285">
            <w:rPr>
              <w:b/>
            </w:rPr>
            <w:t xml:space="preserve">Bug 1: </w:t>
          </w:r>
          <w:r w:rsidRPr="006C5285">
            <w:rPr>
              <w:sz w:val="24"/>
              <w:szCs w:val="24"/>
            </w:rPr>
            <w:t>Game does not pay out at correct level.</w:t>
          </w:r>
        </w:p>
      </w:tc>
      <w:tc>
        <w:tcPr>
          <w:tcW w:w="3260" w:type="dxa"/>
        </w:tcPr>
        <w:p w14:paraId="76BAE882" w14:textId="77777777" w:rsidR="00CD524B" w:rsidRDefault="00CD524B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</w:tbl>
  <w:p w14:paraId="6392583B" w14:textId="77777777" w:rsidR="00CD524B" w:rsidRDefault="00CD524B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1D2"/>
    <w:rsid w:val="00015F18"/>
    <w:rsid w:val="00024113"/>
    <w:rsid w:val="000278E8"/>
    <w:rsid w:val="00036ABF"/>
    <w:rsid w:val="00037A8E"/>
    <w:rsid w:val="000449EF"/>
    <w:rsid w:val="0004651B"/>
    <w:rsid w:val="00054E7C"/>
    <w:rsid w:val="00090A99"/>
    <w:rsid w:val="00096482"/>
    <w:rsid w:val="000D5952"/>
    <w:rsid w:val="000E3C24"/>
    <w:rsid w:val="000F4382"/>
    <w:rsid w:val="001076F5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B5B3E"/>
    <w:rsid w:val="001D00C4"/>
    <w:rsid w:val="001E6C16"/>
    <w:rsid w:val="001F01F4"/>
    <w:rsid w:val="001F2267"/>
    <w:rsid w:val="001F6448"/>
    <w:rsid w:val="001F7C68"/>
    <w:rsid w:val="002052B0"/>
    <w:rsid w:val="00205D7F"/>
    <w:rsid w:val="00212269"/>
    <w:rsid w:val="00212A3D"/>
    <w:rsid w:val="0025296C"/>
    <w:rsid w:val="00291668"/>
    <w:rsid w:val="002A7E47"/>
    <w:rsid w:val="002C1B7F"/>
    <w:rsid w:val="002D07CF"/>
    <w:rsid w:val="002D1D0A"/>
    <w:rsid w:val="002D7BA4"/>
    <w:rsid w:val="002E347B"/>
    <w:rsid w:val="00317678"/>
    <w:rsid w:val="00330135"/>
    <w:rsid w:val="00331345"/>
    <w:rsid w:val="00353537"/>
    <w:rsid w:val="00362280"/>
    <w:rsid w:val="00374830"/>
    <w:rsid w:val="00382D26"/>
    <w:rsid w:val="003849EB"/>
    <w:rsid w:val="003910B3"/>
    <w:rsid w:val="003A25C3"/>
    <w:rsid w:val="003D2ED7"/>
    <w:rsid w:val="003E438C"/>
    <w:rsid w:val="003F1D6E"/>
    <w:rsid w:val="00434231"/>
    <w:rsid w:val="004451D2"/>
    <w:rsid w:val="00465F41"/>
    <w:rsid w:val="0046703C"/>
    <w:rsid w:val="004A0610"/>
    <w:rsid w:val="004A279E"/>
    <w:rsid w:val="004A4B81"/>
    <w:rsid w:val="004A71EF"/>
    <w:rsid w:val="004B154F"/>
    <w:rsid w:val="004B3999"/>
    <w:rsid w:val="004D1C11"/>
    <w:rsid w:val="004E420D"/>
    <w:rsid w:val="004F4FB4"/>
    <w:rsid w:val="004F7B53"/>
    <w:rsid w:val="004F7C17"/>
    <w:rsid w:val="00520EF0"/>
    <w:rsid w:val="00531B5A"/>
    <w:rsid w:val="00536681"/>
    <w:rsid w:val="005376CF"/>
    <w:rsid w:val="00553DAD"/>
    <w:rsid w:val="005706E3"/>
    <w:rsid w:val="00572CE5"/>
    <w:rsid w:val="00576454"/>
    <w:rsid w:val="005B48A6"/>
    <w:rsid w:val="005E1449"/>
    <w:rsid w:val="005E2ADA"/>
    <w:rsid w:val="005E5885"/>
    <w:rsid w:val="005F0EB8"/>
    <w:rsid w:val="005F6E29"/>
    <w:rsid w:val="00604AE4"/>
    <w:rsid w:val="00620950"/>
    <w:rsid w:val="00635CE7"/>
    <w:rsid w:val="00683635"/>
    <w:rsid w:val="006B4B15"/>
    <w:rsid w:val="006B5D41"/>
    <w:rsid w:val="006C5285"/>
    <w:rsid w:val="006D4DE0"/>
    <w:rsid w:val="006D731D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105B"/>
    <w:rsid w:val="0079508F"/>
    <w:rsid w:val="00796CD4"/>
    <w:rsid w:val="007C0EA0"/>
    <w:rsid w:val="007C41CD"/>
    <w:rsid w:val="007D644A"/>
    <w:rsid w:val="007D7134"/>
    <w:rsid w:val="007F2658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A4AF5"/>
    <w:rsid w:val="008D2261"/>
    <w:rsid w:val="008D5318"/>
    <w:rsid w:val="008E5B7B"/>
    <w:rsid w:val="008F0C91"/>
    <w:rsid w:val="00913D07"/>
    <w:rsid w:val="00915018"/>
    <w:rsid w:val="0093214E"/>
    <w:rsid w:val="009322A3"/>
    <w:rsid w:val="0093488F"/>
    <w:rsid w:val="009664F6"/>
    <w:rsid w:val="00981DE1"/>
    <w:rsid w:val="00983E57"/>
    <w:rsid w:val="009C06FE"/>
    <w:rsid w:val="009C4C9A"/>
    <w:rsid w:val="009D1046"/>
    <w:rsid w:val="009E2570"/>
    <w:rsid w:val="00A01DAB"/>
    <w:rsid w:val="00A11301"/>
    <w:rsid w:val="00A30AD6"/>
    <w:rsid w:val="00A37650"/>
    <w:rsid w:val="00A46037"/>
    <w:rsid w:val="00A6090E"/>
    <w:rsid w:val="00A72B6A"/>
    <w:rsid w:val="00A739C2"/>
    <w:rsid w:val="00A857E6"/>
    <w:rsid w:val="00A9230E"/>
    <w:rsid w:val="00A9578D"/>
    <w:rsid w:val="00AB1975"/>
    <w:rsid w:val="00AB1A12"/>
    <w:rsid w:val="00AC1918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524B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247D"/>
    <w:rsid w:val="00EB45AC"/>
    <w:rsid w:val="00ED1B99"/>
    <w:rsid w:val="00EE05CC"/>
    <w:rsid w:val="00EF0DE2"/>
    <w:rsid w:val="00EF2C19"/>
    <w:rsid w:val="00F01165"/>
    <w:rsid w:val="00F30EEB"/>
    <w:rsid w:val="00F45076"/>
    <w:rsid w:val="00F57974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B4618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8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footer" Target="footer2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\Users\jtulip\AppData\Local\Microsoft\Windows\Temporary Internet Files\Content.Outlook\RJT0D1UI\test_script_tpl (00000002).dot</Template>
  <TotalTime>111</TotalTime>
  <Pages>9</Pages>
  <Words>822</Words>
  <Characters>4691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5502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Nick Baldwin</cp:lastModifiedBy>
  <cp:revision>14</cp:revision>
  <cp:lastPrinted>2003-10-05T22:49:00Z</cp:lastPrinted>
  <dcterms:created xsi:type="dcterms:W3CDTF">2015-10-18T04:47:00Z</dcterms:created>
  <dcterms:modified xsi:type="dcterms:W3CDTF">2015-10-20T03:25:00Z</dcterms:modified>
</cp:coreProperties>
</file>