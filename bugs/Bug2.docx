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0C17E501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910D5">
              <w:rPr>
                <w:b/>
              </w:rPr>
              <w:t>2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584D5E4B" w:rsidR="00E303EF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Player cannot reach betting limit</w:t>
            </w:r>
            <w:r>
              <w:rPr>
                <w:sz w:val="24"/>
                <w:szCs w:val="24"/>
              </w:rPr>
              <w:t>.</w:t>
            </w:r>
          </w:p>
        </w:tc>
      </w:tr>
      <w:tr w:rsidR="00A30AD6" w14:paraId="19ECDD7C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103A392" w:rsidR="00A30AD6" w:rsidRPr="005F6E29" w:rsidRDefault="006910D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910D5">
              <w:rPr>
                <w:sz w:val="24"/>
                <w:szCs w:val="24"/>
              </w:rPr>
              <w:t>Limit set to 0, but game ends with player still with 5 (dollars) remaining.</w:t>
            </w:r>
          </w:p>
        </w:tc>
      </w:tr>
      <w:tr w:rsidR="00E303EF" w14:paraId="7FAC8D5A" w14:textId="77777777" w:rsidTr="001910C5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250F6E43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</w:t>
            </w:r>
            <w:r w:rsidR="006910D5">
              <w:rPr>
                <w:sz w:val="24"/>
                <w:szCs w:val="24"/>
              </w:rPr>
              <w:t>baseline’ version of Main class, or version after resolution of Bug 1 with steps noted below.</w:t>
            </w:r>
          </w:p>
        </w:tc>
      </w:tr>
      <w:tr w:rsidR="00E303EF" w14:paraId="5C4B1512" w14:textId="77777777" w:rsidTr="001910C5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4568F8F3" w:rsidR="00A9230E" w:rsidRDefault="00A9230E" w:rsidP="006910D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Scroll to 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(</w:t>
            </w:r>
            <w:r w:rsidR="006910D5">
              <w:rPr>
                <w:sz w:val="24"/>
              </w:rPr>
              <w:t>end</w:t>
            </w:r>
            <w:r>
              <w:rPr>
                <w:sz w:val="24"/>
              </w:rPr>
              <w:t xml:space="preserve"> of simulation) of output in console.</w:t>
            </w:r>
          </w:p>
        </w:tc>
        <w:tc>
          <w:tcPr>
            <w:tcW w:w="5596" w:type="dxa"/>
          </w:tcPr>
          <w:p w14:paraId="534114AE" w14:textId="62CDE913" w:rsidR="005F6E29" w:rsidRDefault="00EB247D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 w:rsidR="006910D5">
              <w:rPr>
                <w:sz w:val="24"/>
              </w:rPr>
              <w:t>ends</w:t>
            </w:r>
            <w:r>
              <w:rPr>
                <w:sz w:val="24"/>
              </w:rPr>
              <w:t xml:space="preserve"> with</w:t>
            </w:r>
            <w:r w:rsidR="001910C5">
              <w:rPr>
                <w:sz w:val="24"/>
              </w:rPr>
              <w:t xml:space="preserve"> the player’s balance after the last game (and then stats on the overall simulation)</w:t>
            </w:r>
          </w:p>
          <w:p w14:paraId="02C341C3" w14:textId="77777777" w:rsidR="006910D5" w:rsidRDefault="006910D5" w:rsidP="005F6E29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B73AEB" w:rsidR="006910D5" w:rsidRDefault="006910D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B804D13" wp14:editId="3833B550">
                  <wp:extent cx="2997835" cy="1315035"/>
                  <wp:effectExtent l="0" t="0" r="0" b="63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835" cy="13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1910C5" w14:paraId="53CE5A0B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9F71A2" w14:textId="77777777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If the last game ends with the player having a balance of 200, rerun the simulation until the game ends with the player having a balance of 5 .</w:t>
            </w:r>
          </w:p>
          <w:p w14:paraId="02412C6D" w14:textId="677D5B12" w:rsidR="001910C5" w:rsidRDefault="001910C5" w:rsidP="001910C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Note: if using the version after resolution of bug 1 this means re-running the simulation until at least 2 dice are rolled with the same value.</w:t>
            </w:r>
          </w:p>
        </w:tc>
        <w:tc>
          <w:tcPr>
            <w:tcW w:w="5596" w:type="dxa"/>
          </w:tcPr>
          <w:p w14:paraId="6D5F5708" w14:textId="5618D446" w:rsidR="001910C5" w:rsidRDefault="001910C5" w:rsidP="001910C5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above</w:t>
            </w:r>
          </w:p>
          <w:p w14:paraId="7D9ABFDE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5212A3" w14:textId="11946610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</w:p>
        </w:tc>
        <w:tc>
          <w:tcPr>
            <w:tcW w:w="1428" w:type="dxa"/>
          </w:tcPr>
          <w:p w14:paraId="64EF8501" w14:textId="2E6201DA" w:rsidR="001910C5" w:rsidRDefault="001910C5" w:rsidP="00E965BA">
            <w:pPr>
              <w:pStyle w:val="RowHeadings"/>
              <w:spacing w:before="80" w:after="80"/>
            </w:pPr>
          </w:p>
        </w:tc>
      </w:tr>
      <w:tr w:rsidR="001910C5" w14:paraId="7617E75E" w14:textId="0AC41C6F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6D7485D" w:rsidR="001910C5" w:rsidRDefault="001910C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386B0AF" w:rsidR="001910C5" w:rsidRDefault="001910C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is found</w:t>
            </w:r>
          </w:p>
        </w:tc>
        <w:tc>
          <w:tcPr>
            <w:tcW w:w="5596" w:type="dxa"/>
          </w:tcPr>
          <w:p w14:paraId="68527C61" w14:textId="6F69BFBE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output will describe the starting conditions for game number 99</w:t>
            </w:r>
          </w:p>
          <w:p w14:paraId="3148683A" w14:textId="5EFFC8C2" w:rsidR="001910C5" w:rsidRDefault="001910C5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5530BDB" wp14:editId="64850AE4">
                  <wp:extent cx="3416300" cy="1016000"/>
                  <wp:effectExtent l="0" t="0" r="12700" b="0"/>
                  <wp:docPr id="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5AFC7E50" w14:textId="77777777" w:rsidR="001910C5" w:rsidRDefault="001910C5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61041EA1" w14:textId="4D310CEF" w:rsidR="001910C5" w:rsidRDefault="001910C5" w:rsidP="00E965BA">
            <w:pPr>
              <w:pStyle w:val="RowHeadings"/>
              <w:spacing w:before="80" w:after="80"/>
            </w:pPr>
          </w:p>
        </w:tc>
      </w:tr>
      <w:tr w:rsidR="007D4C14" w14:paraId="3593899C" w14:textId="77777777" w:rsidTr="0019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518C478" w14:textId="77777777" w:rsidR="007D4C14" w:rsidRDefault="007D4C1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5BFD23A" w14:textId="7AF0A68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Compare the limit (declared at the start of the game) to the final balance (at the end) in the console output.</w:t>
            </w:r>
          </w:p>
          <w:p w14:paraId="4235FA39" w14:textId="77777777" w:rsidR="007D4C14" w:rsidRDefault="007D4C14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07AE06A2" w14:textId="006914DB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While the limit is declared as 0, the game ends while the payer’s balance is still 5:</w:t>
            </w:r>
          </w:p>
          <w:p w14:paraId="3A412E9F" w14:textId="5A51D698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406D89B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Start </w:t>
            </w:r>
            <w:proofErr w:type="spellStart"/>
            <w:r w:rsidRPr="007D4C14">
              <w:rPr>
                <w:sz w:val="24"/>
              </w:rPr>
              <w:t>CrownAndAnchorGame.Game</w:t>
            </w:r>
            <w:proofErr w:type="spellEnd"/>
            <w:r w:rsidRPr="007D4C14">
              <w:rPr>
                <w:sz w:val="24"/>
              </w:rPr>
              <w:t xml:space="preserve"> 99: </w:t>
            </w:r>
          </w:p>
          <w:p w14:paraId="4549823B" w14:textId="77777777" w:rsidR="007D4C14" w:rsidRPr="007D4C14" w:rsidRDefault="007D4C14" w:rsidP="007D4C14">
            <w:pPr>
              <w:pStyle w:val="bp"/>
              <w:spacing w:before="0" w:after="0"/>
              <w:rPr>
                <w:b/>
                <w:color w:val="FF0000"/>
                <w:sz w:val="24"/>
              </w:rPr>
            </w:pPr>
            <w:r w:rsidRPr="007D4C14">
              <w:rPr>
                <w:sz w:val="24"/>
              </w:rPr>
              <w:t xml:space="preserve">Fred starts with balance 100, limit </w:t>
            </w:r>
            <w:r w:rsidRPr="007D4C14">
              <w:rPr>
                <w:b/>
                <w:color w:val="FF0000"/>
                <w:sz w:val="24"/>
              </w:rPr>
              <w:t>0</w:t>
            </w:r>
          </w:p>
          <w:p w14:paraId="3015ED39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1: Fred bet 5 on CROWN</w:t>
            </w:r>
          </w:p>
          <w:p w14:paraId="543A6AB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6EDBA93D" w14:textId="10A2788A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Fred lost, balance now 95</w:t>
            </w:r>
          </w:p>
          <w:p w14:paraId="7BF86C70" w14:textId="2723BED8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…</w:t>
            </w:r>
          </w:p>
          <w:p w14:paraId="215D2356" w14:textId="77777777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</w:p>
          <w:p w14:paraId="69C540DA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Turn 78: Fred bet 5 on CLUB</w:t>
            </w:r>
          </w:p>
          <w:p w14:paraId="4F55D5AB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Rolled DIAMOND, ANCHOR, ANCHOR</w:t>
            </w:r>
          </w:p>
          <w:p w14:paraId="309C460B" w14:textId="2AF2EAB2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Fred lost, balance now </w:t>
            </w:r>
            <w:r w:rsidRPr="007D4C14">
              <w:rPr>
                <w:b/>
                <w:color w:val="FF0000"/>
                <w:sz w:val="24"/>
              </w:rPr>
              <w:t>5</w:t>
            </w:r>
          </w:p>
          <w:p w14:paraId="4BE287D8" w14:textId="77777777" w:rsidR="007D4C14" w:rsidRDefault="007D4C14" w:rsidP="001910C5">
            <w:pPr>
              <w:pStyle w:val="bp"/>
              <w:spacing w:before="0" w:after="0"/>
              <w:rPr>
                <w:sz w:val="24"/>
              </w:rPr>
            </w:pPr>
          </w:p>
          <w:p w14:paraId="0E32FE7D" w14:textId="77777777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78 turns later.</w:t>
            </w:r>
          </w:p>
          <w:p w14:paraId="7093B692" w14:textId="5AFFAB92" w:rsidR="007D4C14" w:rsidRP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 xml:space="preserve">End </w:t>
            </w:r>
            <w:proofErr w:type="spellStart"/>
            <w:r w:rsidRPr="007D4C14">
              <w:rPr>
                <w:sz w:val="24"/>
              </w:rPr>
              <w:t>CrownAndAnchorGame.</w:t>
            </w:r>
            <w:r>
              <w:rPr>
                <w:sz w:val="24"/>
              </w:rPr>
              <w:t>Game</w:t>
            </w:r>
            <w:proofErr w:type="spellEnd"/>
            <w:r>
              <w:rPr>
                <w:sz w:val="24"/>
              </w:rPr>
              <w:t xml:space="preserve"> 99: Fred now has balance 5</w:t>
            </w:r>
          </w:p>
          <w:p w14:paraId="2BCD3340" w14:textId="6DCFEA09" w:rsidR="007D4C14" w:rsidRDefault="007D4C14" w:rsidP="007D4C14">
            <w:pPr>
              <w:pStyle w:val="bp"/>
              <w:spacing w:before="0" w:after="0"/>
              <w:rPr>
                <w:sz w:val="24"/>
              </w:rPr>
            </w:pPr>
            <w:r w:rsidRPr="007D4C14">
              <w:rPr>
                <w:sz w:val="24"/>
              </w:rPr>
              <w:t>Win count = 9016, Lose Count = 13587, 0.40</w:t>
            </w:r>
          </w:p>
        </w:tc>
        <w:tc>
          <w:tcPr>
            <w:tcW w:w="1428" w:type="dxa"/>
          </w:tcPr>
          <w:p w14:paraId="7A33F038" w14:textId="77777777" w:rsidR="007D4C14" w:rsidRDefault="007D4C14" w:rsidP="001910C5">
            <w:pPr>
              <w:pStyle w:val="bp"/>
              <w:spacing w:before="0" w:after="0"/>
              <w:ind w:left="720"/>
              <w:rPr>
                <w:sz w:val="24"/>
              </w:rPr>
            </w:pPr>
          </w:p>
        </w:tc>
      </w:tr>
    </w:tbl>
    <w:p w14:paraId="29149D68" w14:textId="1789F9A5" w:rsidR="0004651B" w:rsidRDefault="0004651B" w:rsidP="005376CF">
      <w:pPr>
        <w:pStyle w:val="bp"/>
        <w:spacing w:before="0" w:after="0"/>
      </w:pPr>
    </w:p>
    <w:p w14:paraId="316FDC7E" w14:textId="77777777" w:rsidR="00B95C81" w:rsidRPr="00AC1918" w:rsidRDefault="004B3999" w:rsidP="00B95C81">
      <w:pPr>
        <w:pStyle w:val="bp"/>
        <w:tabs>
          <w:tab w:val="left" w:pos="3468"/>
        </w:tabs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95C81"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B95C81" w14:paraId="3BC67C60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6AA358" w14:textId="77777777" w:rsidR="00B95C81" w:rsidRDefault="00B95C81" w:rsidP="00A363A2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092B14" w14:textId="77777777" w:rsidR="00B95C81" w:rsidRPr="005F6E29" w:rsidRDefault="00B95C81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TestBug2</w:t>
            </w:r>
          </w:p>
        </w:tc>
      </w:tr>
      <w:tr w:rsidR="00B95C81" w14:paraId="0D2187B0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9E4E1C" w14:textId="77777777" w:rsidR="00B95C81" w:rsidRDefault="00B95C81" w:rsidP="00A363A2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275CD6" w14:textId="001AFD87" w:rsidR="00B95C81" w:rsidRPr="00841AB7" w:rsidRDefault="00B95C81" w:rsidP="00B95C8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 player with a limit of zero, when he plays a round with three dice with a different value to his pick, then the player should end with a balance of zero (equal to his limit).</w:t>
            </w:r>
          </w:p>
        </w:tc>
      </w:tr>
      <w:tr w:rsidR="00B95C81" w14:paraId="74E6173F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5F2DD9" w14:textId="77777777" w:rsidR="00B95C81" w:rsidRDefault="00B95C81" w:rsidP="00A363A2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B6E595" w14:textId="094DF8AC" w:rsidR="00B95C81" w:rsidRDefault="00B95C81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exception is thrown: “</w:t>
            </w:r>
            <w:r w:rsidRPr="00B95C81">
              <w:rPr>
                <w:sz w:val="24"/>
                <w:szCs w:val="24"/>
              </w:rPr>
              <w:t>Placing bet would go below limit.</w:t>
            </w:r>
            <w:r>
              <w:rPr>
                <w:sz w:val="24"/>
                <w:szCs w:val="24"/>
              </w:rPr>
              <w:t>”</w:t>
            </w:r>
          </w:p>
          <w:p w14:paraId="1A922D71" w14:textId="279EE5A4" w:rsidR="00B95C81" w:rsidRPr="00841AB7" w:rsidRDefault="00B95C81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A3548A" wp14:editId="7F52819E">
                  <wp:extent cx="4886064" cy="498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703" cy="498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61BB2" w14:textId="77777777" w:rsidR="00A363A2" w:rsidRPr="00AC1918" w:rsidRDefault="00A363A2" w:rsidP="00A363A2">
      <w:pPr>
        <w:pStyle w:val="bp"/>
        <w:tabs>
          <w:tab w:val="left" w:pos="3468"/>
        </w:tabs>
        <w:spacing w:before="0"/>
        <w:rPr>
          <w:sz w:val="28"/>
          <w:szCs w:val="28"/>
        </w:rPr>
      </w:pPr>
      <w:r w:rsidRPr="00AC1918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Tracing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58327CD9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16564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Debugging Log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BB6C31" w14:textId="77777777" w:rsidR="00A363A2" w:rsidRPr="005F6E29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Bug2: using TestBug2</w:t>
            </w:r>
          </w:p>
        </w:tc>
      </w:tr>
    </w:tbl>
    <w:p w14:paraId="23EC8400" w14:textId="77777777" w:rsidR="00A363A2" w:rsidRPr="004905F9" w:rsidRDefault="00A363A2" w:rsidP="00A363A2">
      <w:pPr>
        <w:pStyle w:val="bp"/>
        <w:spacing w:before="0" w:after="0"/>
        <w:rPr>
          <w:sz w:val="16"/>
          <w:szCs w:val="16"/>
        </w:rPr>
      </w:pPr>
    </w:p>
    <w:p w14:paraId="4390AE72" w14:textId="77777777" w:rsidR="00A363A2" w:rsidRPr="005F6E29" w:rsidRDefault="00A363A2" w:rsidP="00A363A2">
      <w:pPr>
        <w:pStyle w:val="bp"/>
        <w:tabs>
          <w:tab w:val="left" w:pos="2660"/>
        </w:tabs>
        <w:rPr>
          <w:sz w:val="24"/>
          <w:szCs w:val="24"/>
        </w:rPr>
      </w:pPr>
      <w:r>
        <w:rPr>
          <w:b/>
        </w:rPr>
        <w:t xml:space="preserve">Debugging Preparation: </w:t>
      </w:r>
      <w:r>
        <w:rPr>
          <w:sz w:val="24"/>
          <w:szCs w:val="24"/>
        </w:rPr>
        <w:t>Observation of TestBug2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1F1EF3D8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8118F8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A7957F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works!</w:t>
            </w:r>
          </w:p>
        </w:tc>
      </w:tr>
      <w:tr w:rsidR="00A363A2" w14:paraId="3DF25187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7D5C9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6E740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conclusion of a losing game, the player’s final balance should be equal to the player’s limit.</w:t>
            </w:r>
          </w:p>
        </w:tc>
      </w:tr>
      <w:tr w:rsidR="00A363A2" w14:paraId="75DD1CBA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2E6DBB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344F90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ended before the player’s final balance reached the limit (see screenshot above from TestBug2 output).</w:t>
            </w:r>
          </w:p>
        </w:tc>
      </w:tr>
      <w:tr w:rsidR="00A363A2" w14:paraId="49F6BD45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A40E78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CBF806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19C7D7A9" w14:textId="77777777" w:rsidR="00A363A2" w:rsidRPr="004905F9" w:rsidRDefault="00A363A2" w:rsidP="00A363A2">
      <w:pPr>
        <w:pStyle w:val="bp"/>
        <w:spacing w:before="0" w:after="0"/>
        <w:rPr>
          <w:sz w:val="16"/>
          <w:szCs w:val="16"/>
        </w:rPr>
      </w:pPr>
    </w:p>
    <w:p w14:paraId="22A92ED6" w14:textId="77777777" w:rsidR="00A363A2" w:rsidRDefault="00A363A2" w:rsidP="00A363A2">
      <w:pPr>
        <w:pStyle w:val="bp"/>
      </w:pPr>
      <w:r>
        <w:rPr>
          <w:b/>
        </w:rPr>
        <w:t>Hypothesis 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3A7D4B45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76834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98570D" w14:textId="28BB3181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limit setter in line 25 does not actually set the player’s limit to zero</w:t>
            </w:r>
          </w:p>
          <w:p w14:paraId="3F505009" w14:textId="29F8EDAD" w:rsidR="00A363A2" w:rsidRDefault="00A363A2" w:rsidP="00A363A2">
            <w:pPr>
              <w:pStyle w:val="bp"/>
              <w:tabs>
                <w:tab w:val="left" w:pos="5685"/>
              </w:tabs>
              <w:ind w:left="720"/>
              <w:rPr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>24</w:t>
            </w:r>
            <w:r w:rsidRPr="00B26939">
              <w:rPr>
                <w:rFonts w:ascii="Courier" w:hAnsi="Courier"/>
                <w:sz w:val="24"/>
                <w:szCs w:val="24"/>
              </w:rPr>
              <w:t xml:space="preserve">: </w:t>
            </w:r>
            <w:proofErr w:type="spellStart"/>
            <w:r w:rsidRPr="00B26939">
              <w:rPr>
                <w:rFonts w:ascii="Courier" w:hAnsi="Courier"/>
                <w:sz w:val="24"/>
                <w:szCs w:val="24"/>
              </w:rPr>
              <w:t>int</w:t>
            </w:r>
            <w:proofErr w:type="spellEnd"/>
            <w:r w:rsidRPr="00B26939">
              <w:rPr>
                <w:rFonts w:ascii="Courier" w:hAnsi="Courier"/>
                <w:sz w:val="24"/>
                <w:szCs w:val="24"/>
              </w:rPr>
              <w:t xml:space="preserve"> limit = 0;</w:t>
            </w:r>
          </w:p>
          <w:p w14:paraId="071B3999" w14:textId="46B06442" w:rsidR="00A363A2" w:rsidRDefault="00A363A2" w:rsidP="00A363A2">
            <w:pPr>
              <w:pStyle w:val="bp"/>
              <w:tabs>
                <w:tab w:val="left" w:pos="5685"/>
              </w:tabs>
              <w:ind w:left="720"/>
              <w:rPr>
                <w:sz w:val="24"/>
                <w:szCs w:val="24"/>
              </w:rPr>
            </w:pPr>
            <w:r w:rsidRPr="00B26939">
              <w:rPr>
                <w:rFonts w:ascii="Courier" w:hAnsi="Courier"/>
                <w:sz w:val="24"/>
                <w:szCs w:val="24"/>
              </w:rPr>
              <w:t>2</w:t>
            </w:r>
            <w:r>
              <w:rPr>
                <w:rFonts w:ascii="Courier" w:hAnsi="Courier"/>
                <w:sz w:val="24"/>
                <w:szCs w:val="24"/>
              </w:rPr>
              <w:t>5</w:t>
            </w:r>
            <w:r w:rsidRPr="00B26939">
              <w:rPr>
                <w:rFonts w:ascii="Courier" w:hAnsi="Courier"/>
                <w:sz w:val="24"/>
                <w:szCs w:val="24"/>
              </w:rPr>
              <w:t xml:space="preserve">: </w:t>
            </w:r>
            <w:proofErr w:type="spellStart"/>
            <w:r w:rsidRPr="00B26939">
              <w:rPr>
                <w:rFonts w:ascii="Courier" w:hAnsi="Courier"/>
                <w:sz w:val="24"/>
                <w:szCs w:val="24"/>
              </w:rPr>
              <w:t>player.setLimit</w:t>
            </w:r>
            <w:proofErr w:type="spellEnd"/>
            <w:r w:rsidRPr="00B26939">
              <w:rPr>
                <w:rFonts w:ascii="Courier" w:hAnsi="Courier"/>
                <w:sz w:val="24"/>
                <w:szCs w:val="24"/>
              </w:rPr>
              <w:t>(limit);</w:t>
            </w:r>
          </w:p>
        </w:tc>
      </w:tr>
      <w:tr w:rsidR="00A363A2" w14:paraId="2D4B84C5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BD61BE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5BA165" w14:textId="78578B21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player.limit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will not be set to zero after execution of line 25</w:t>
            </w:r>
          </w:p>
        </w:tc>
      </w:tr>
      <w:tr w:rsidR="00A363A2" w14:paraId="45C33B65" w14:textId="77777777" w:rsidTr="00A363A2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3154AE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8A6C42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/>
                <w:sz w:val="24"/>
                <w:szCs w:val="24"/>
              </w:rPr>
              <w:t>player.limit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is in fact set to 0 (the specified limit) </w:t>
            </w:r>
          </w:p>
          <w:p w14:paraId="2967D9AC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10167015" w14:textId="3E38BF26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origin limit variable (line 24) is sane (== 0)</w:t>
            </w:r>
          </w:p>
          <w:p w14:paraId="47D68BE0" w14:textId="2209FA8F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origin player’s limit (line 25) is also sane (== 0)</w:t>
            </w:r>
          </w:p>
          <w:p w14:paraId="0CC0FDB3" w14:textId="5F37ECB9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F6F14E3" wp14:editId="0F9A8D1D">
                  <wp:extent cx="4991735" cy="1851304"/>
                  <wp:effectExtent l="0" t="0" r="0" b="317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735" cy="185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69403" w14:textId="73DE0D0C" w:rsidR="00A363A2" w:rsidRDefault="00A363A2" w:rsidP="00A363A2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</w:p>
          <w:p w14:paraId="6248E8B1" w14:textId="4A7B1040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E26980A" wp14:editId="24EBCE1D">
                  <wp:extent cx="5106035" cy="1943268"/>
                  <wp:effectExtent l="0" t="0" r="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1943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398A2" w14:textId="4A7B1040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A363A2" w14:paraId="4A713B4C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6DA649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912625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3A16CBDD" w14:textId="77777777" w:rsidR="00B95C81" w:rsidRDefault="00B95C81" w:rsidP="00B95C81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44BBAB2D" w14:textId="7C61245A" w:rsidR="00A363A2" w:rsidRDefault="00A363A2" w:rsidP="00A363A2">
      <w:pPr>
        <w:pStyle w:val="bp"/>
      </w:pPr>
      <w:r>
        <w:rPr>
          <w:b/>
        </w:rPr>
        <w:t>Hypothesis 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363A2" w14:paraId="4A00B3EB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A2B8A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045369" w14:textId="0E1F1D98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is invoked (line 34) it is passed incorrect parameters</w:t>
            </w:r>
          </w:p>
        </w:tc>
      </w:tr>
      <w:tr w:rsidR="00A363A2" w14:paraId="6077E3FC" w14:textId="77777777" w:rsidTr="00A363A2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310DF" w14:textId="77777777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AAEDF6" w14:textId="543C939C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will not be called with the correct parameters (player, pick, bet)</w:t>
            </w:r>
          </w:p>
        </w:tc>
      </w:tr>
      <w:tr w:rsidR="00A363A2" w14:paraId="62E5761E" w14:textId="77777777" w:rsidTr="00A363A2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7230C8" w14:textId="47127A46" w:rsidR="00A363A2" w:rsidRDefault="00A363A2" w:rsidP="00A363A2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C65AA0" w14:textId="13BA6627" w:rsidR="00A363A2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</w:t>
            </w:r>
            <w:r w:rsidR="00A363A2">
              <w:rPr>
                <w:sz w:val="24"/>
                <w:szCs w:val="24"/>
              </w:rPr>
              <w:t xml:space="preserve">is in fact </w:t>
            </w:r>
            <w:r>
              <w:rPr>
                <w:sz w:val="24"/>
                <w:szCs w:val="24"/>
              </w:rPr>
              <w:t>called with the correct parameters (player, pick, bet)</w:t>
            </w:r>
          </w:p>
          <w:p w14:paraId="518F6A3D" w14:textId="77777777" w:rsidR="00A363A2" w:rsidRDefault="00A363A2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39F00B43" w14:textId="2EE47477" w:rsidR="00A363A2" w:rsidRDefault="00A363A2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</w:t>
            </w:r>
            <w:r w:rsidR="00F7619F">
              <w:rPr>
                <w:sz w:val="24"/>
                <w:szCs w:val="24"/>
              </w:rPr>
              <w:t>invocation, parameters are sane and correct (first screenshot)</w:t>
            </w:r>
          </w:p>
          <w:p w14:paraId="48ECE667" w14:textId="7C94E016" w:rsidR="00A363A2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invocation, parameters remain sane (second and third screenshots)</w:t>
            </w:r>
          </w:p>
          <w:p w14:paraId="7B9B4A33" w14:textId="48CD189F" w:rsidR="00F7619F" w:rsidRDefault="00F7619F" w:rsidP="00A363A2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4AEBFEA" wp14:editId="62F06D1E">
                  <wp:extent cx="4877435" cy="193579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435" cy="193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AD3AF" w14:textId="17999E2D" w:rsidR="00F7619F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6155AC4" wp14:editId="56395699">
                  <wp:extent cx="5106035" cy="8697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86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7873E" w14:textId="77777777" w:rsidR="00F7619F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49051438" w14:textId="70A81E07" w:rsidR="00A363A2" w:rsidRDefault="00F7619F" w:rsidP="00A363A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57CF272" wp14:editId="4D01790B">
                  <wp:extent cx="6540500" cy="850900"/>
                  <wp:effectExtent l="0" t="0" r="1270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19F" w14:paraId="7D254AFD" w14:textId="77777777" w:rsidTr="00F7619F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C0C153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C5323E" w14:textId="77777777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049B28F7" w14:textId="216F9B90" w:rsidR="00A363A2" w:rsidRDefault="00A363A2" w:rsidP="00B95C81">
      <w:pPr>
        <w:pStyle w:val="bp"/>
        <w:tabs>
          <w:tab w:val="left" w:pos="3468"/>
        </w:tabs>
        <w:spacing w:before="0"/>
        <w:rPr>
          <w:b/>
          <w:sz w:val="28"/>
          <w:szCs w:val="28"/>
        </w:rPr>
      </w:pPr>
    </w:p>
    <w:p w14:paraId="5F7B7973" w14:textId="008A7580" w:rsidR="00F7619F" w:rsidRDefault="00F7619F" w:rsidP="00F7619F">
      <w:pPr>
        <w:pStyle w:val="bp"/>
      </w:pPr>
      <w:r>
        <w:rPr>
          <w:b/>
        </w:rPr>
        <w:t>Hypothesis 3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F7619F" w14:paraId="463546EE" w14:textId="77777777" w:rsidTr="00F7619F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EF2D17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A17C95" w14:textId="36352766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invocation of </w:t>
            </w:r>
            <w:proofErr w:type="spellStart"/>
            <w:r w:rsidRPr="00A363A2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A363A2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,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(bet)</w:t>
            </w:r>
            <w:r>
              <w:rPr>
                <w:sz w:val="24"/>
                <w:szCs w:val="24"/>
              </w:rPr>
              <w:t xml:space="preserve"> is called with invalid / incorrect parameter</w:t>
            </w:r>
          </w:p>
        </w:tc>
      </w:tr>
      <w:tr w:rsidR="00F7619F" w14:paraId="6C7B5085" w14:textId="77777777" w:rsidTr="00F7619F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EEFA65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08B7AD" w14:textId="1CD53706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will be called with an incorrect argument </w:t>
            </w:r>
          </w:p>
        </w:tc>
      </w:tr>
      <w:tr w:rsidR="00F7619F" w14:paraId="594EF705" w14:textId="77777777" w:rsidTr="00F7619F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CCF501" w14:textId="77777777" w:rsidR="00F7619F" w:rsidRDefault="00F7619F" w:rsidP="00F7619F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DFF66A" w14:textId="234472C8" w:rsidR="00F7619F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 w:rsidR="00F7619F">
              <w:rPr>
                <w:sz w:val="24"/>
                <w:szCs w:val="24"/>
              </w:rPr>
              <w:t>is in fact called with the correct parameters (bet</w:t>
            </w:r>
            <w:r>
              <w:rPr>
                <w:sz w:val="24"/>
                <w:szCs w:val="24"/>
              </w:rPr>
              <w:t xml:space="preserve"> is correct value</w:t>
            </w:r>
            <w:r w:rsidR="00F7619F">
              <w:rPr>
                <w:sz w:val="24"/>
                <w:szCs w:val="24"/>
              </w:rPr>
              <w:t>)</w:t>
            </w:r>
          </w:p>
          <w:p w14:paraId="30FD0C30" w14:textId="77777777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76C95272" w14:textId="35B322A9" w:rsidR="00F7619F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invocation, parameter</w:t>
            </w:r>
            <w:r w:rsidR="00F761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F7619F">
              <w:rPr>
                <w:sz w:val="24"/>
                <w:szCs w:val="24"/>
              </w:rPr>
              <w:t xml:space="preserve"> sane and correct (first screenshot)</w:t>
            </w:r>
          </w:p>
          <w:p w14:paraId="5F719F9E" w14:textId="14F7529F" w:rsidR="00F7619F" w:rsidRDefault="00AC0AE0" w:rsidP="00F7619F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2BAD524" wp14:editId="3C549C27">
                  <wp:extent cx="6161841" cy="1818640"/>
                  <wp:effectExtent l="0" t="0" r="10795" b="1016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2960" cy="181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5503C" w14:textId="010F6783" w:rsidR="00F7619F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However, within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there is a call to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that causes the exception to be thrown</w:t>
            </w:r>
          </w:p>
          <w:p w14:paraId="4702CC47" w14:textId="336C27FC" w:rsidR="00F7619F" w:rsidRDefault="00F7619F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57E3CD7C" w14:textId="703B7108" w:rsidR="00AC0AE0" w:rsidRDefault="00AC0AE0" w:rsidP="00F7619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F85DFE" wp14:editId="71FF7514">
                  <wp:extent cx="6540500" cy="2070100"/>
                  <wp:effectExtent l="0" t="0" r="12700" b="1270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023" w14:paraId="78E1C38B" w14:textId="77777777" w:rsidTr="00282023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8FACA1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DE6552" w14:textId="312B7C49" w:rsidR="00282023" w:rsidRPr="00282023" w:rsidRDefault="00282023" w:rsidP="00282023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 – but we have identified the ultimate source of the bug.</w:t>
            </w:r>
          </w:p>
        </w:tc>
      </w:tr>
    </w:tbl>
    <w:p w14:paraId="33DF92BE" w14:textId="77777777" w:rsidR="004B3999" w:rsidRDefault="004B3999">
      <w:pPr>
        <w:rPr>
          <w:b/>
          <w:sz w:val="28"/>
          <w:szCs w:val="28"/>
        </w:rPr>
      </w:pPr>
    </w:p>
    <w:p w14:paraId="1F946A90" w14:textId="6F5C7298" w:rsidR="00282023" w:rsidRDefault="00282023" w:rsidP="00282023">
      <w:pPr>
        <w:pStyle w:val="bp"/>
      </w:pPr>
      <w:r>
        <w:rPr>
          <w:b/>
        </w:rPr>
        <w:t>Hypothesis 4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282023" w14:paraId="60A8A8E0" w14:textId="77777777" w:rsidTr="00282023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C8DF72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0D6AF" w14:textId="272D01CE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Invocation of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with argument equal to the value of bet should return true.</w:t>
            </w:r>
          </w:p>
        </w:tc>
      </w:tr>
      <w:tr w:rsidR="00282023" w14:paraId="372CA4FA" w14:textId="77777777" w:rsidTr="00282023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638725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447441" w14:textId="527B9C2C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</w:t>
            </w:r>
            <w:r>
              <w:rPr>
                <w:rFonts w:ascii="Courier" w:hAnsi="Courier"/>
                <w:sz w:val="24"/>
                <w:szCs w:val="24"/>
              </w:rPr>
              <w:t>bet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will return true</w:t>
            </w:r>
          </w:p>
        </w:tc>
      </w:tr>
      <w:tr w:rsidR="00282023" w14:paraId="2B9E0515" w14:textId="77777777" w:rsidTr="00282023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C1C99C" w14:textId="77777777" w:rsidR="00282023" w:rsidRDefault="00282023" w:rsidP="00282023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047C2" w14:textId="01B13627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7619F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is in fact called with the correct parameters (</w:t>
            </w:r>
            <w:r w:rsidR="00FF3EAD">
              <w:rPr>
                <w:sz w:val="24"/>
                <w:szCs w:val="24"/>
              </w:rPr>
              <w:t>amount</w:t>
            </w:r>
            <w:r>
              <w:rPr>
                <w:sz w:val="24"/>
                <w:szCs w:val="24"/>
              </w:rPr>
              <w:t xml:space="preserve"> is </w:t>
            </w:r>
            <w:r w:rsidR="00FF3EA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correct value</w:t>
            </w:r>
            <w:r w:rsidR="00FF3EAD">
              <w:rPr>
                <w:sz w:val="24"/>
                <w:szCs w:val="24"/>
              </w:rPr>
              <w:t>, equal to 5 – the value of bet and balance is also 5</w:t>
            </w:r>
            <w:r>
              <w:rPr>
                <w:sz w:val="24"/>
                <w:szCs w:val="24"/>
              </w:rPr>
              <w:t>)</w:t>
            </w:r>
          </w:p>
          <w:p w14:paraId="6FAD8809" w14:textId="77777777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screenshots below:</w:t>
            </w:r>
          </w:p>
          <w:p w14:paraId="6F48A1B3" w14:textId="565C38E9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invocation, parameter is sane and correct (first screenshot) as is the balance (both equal to 5).</w:t>
            </w:r>
          </w:p>
          <w:p w14:paraId="5070478A" w14:textId="55FB11D1" w:rsidR="00282023" w:rsidRDefault="00FF3EAD" w:rsidP="00282023">
            <w:pPr>
              <w:pStyle w:val="bp"/>
              <w:tabs>
                <w:tab w:val="left" w:pos="5685"/>
              </w:tabs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671C0E2" wp14:editId="6344804E">
                  <wp:extent cx="6540500" cy="2400300"/>
                  <wp:effectExtent l="0" t="0" r="12700" b="12700"/>
                  <wp:docPr id="2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5482E" w14:textId="0D4496D4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However, invocation of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with argument of 5 (equal to both bet and balance) returns false – not sane – see screenshot below.</w:t>
            </w:r>
          </w:p>
          <w:p w14:paraId="745EFEC0" w14:textId="2EB5FCA4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FB0E4A" wp14:editId="2BC1390A">
                  <wp:extent cx="6540500" cy="2679700"/>
                  <wp:effectExtent l="0" t="0" r="12700" b="12700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FF745" w14:textId="02AE01D9" w:rsidR="00282023" w:rsidRDefault="00282023" w:rsidP="0028202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FF3EAD" w14:paraId="064C62F3" w14:textId="77777777" w:rsidTr="002C3660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7AA870" w14:textId="77777777" w:rsidR="00FF3EAD" w:rsidRDefault="00FF3EAD" w:rsidP="002C36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9CB159" w14:textId="0C59CB9E" w:rsidR="00FF3EAD" w:rsidRDefault="00FF3EAD" w:rsidP="00FF3EA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hypothesis is rejected – and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should return true if balance exceeds or equals the player’s limit after the bet is taken</w:t>
            </w:r>
            <w:r w:rsidR="002C3660">
              <w:rPr>
                <w:sz w:val="24"/>
                <w:szCs w:val="24"/>
              </w:rPr>
              <w:t xml:space="preserve"> i.e. the name of the method is accurate: the balance should equal (or be greater than) the limit plus the argument.</w:t>
            </w:r>
          </w:p>
        </w:tc>
      </w:tr>
    </w:tbl>
    <w:p w14:paraId="6298EBA1" w14:textId="77777777" w:rsidR="00282023" w:rsidRDefault="00282023">
      <w:pPr>
        <w:rPr>
          <w:b/>
          <w:sz w:val="28"/>
          <w:szCs w:val="28"/>
        </w:rPr>
      </w:pPr>
    </w:p>
    <w:p w14:paraId="51CD33BE" w14:textId="77777777" w:rsidR="002C3660" w:rsidRPr="00AC1918" w:rsidRDefault="002C3660" w:rsidP="002C3660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Resolution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2C3660" w14:paraId="080FB207" w14:textId="77777777" w:rsidTr="002C3660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46ECAB" w14:textId="77777777" w:rsidR="002C3660" w:rsidRDefault="002C3660" w:rsidP="002C3660">
            <w:pPr>
              <w:pStyle w:val="bp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286AA4" w14:textId="2F380194" w:rsidR="002C3660" w:rsidRDefault="002C3660" w:rsidP="002C36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debugging step above, we know that </w:t>
            </w:r>
            <w:proofErr w:type="spellStart"/>
            <w:r w:rsidRPr="00F7619F">
              <w:rPr>
                <w:rFonts w:ascii="Courier" w:hAnsi="Courier"/>
                <w:sz w:val="24"/>
                <w:szCs w:val="24"/>
              </w:rPr>
              <w:t>player.</w:t>
            </w:r>
            <w:r>
              <w:rPr>
                <w:rFonts w:ascii="Courier" w:hAnsi="Courier"/>
                <w:sz w:val="24"/>
                <w:szCs w:val="24"/>
              </w:rPr>
              <w:t>balanceExceedsLimitBy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r w:rsidRPr="00F7619F">
              <w:rPr>
                <w:rFonts w:ascii="Courier" w:hAnsi="Courier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should return true if the balance is equal to (or greater than) the limit plus the argument.</w:t>
            </w:r>
          </w:p>
          <w:p w14:paraId="10D9CB3D" w14:textId="3795873E" w:rsidR="002C3660" w:rsidRDefault="00932562" w:rsidP="002C36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Thus the change </w:t>
            </w:r>
            <w:r w:rsidR="002C366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to a</w:t>
            </w:r>
            <w:r w:rsidR="002C3660">
              <w:rPr>
                <w:sz w:val="24"/>
                <w:szCs w:val="24"/>
              </w:rPr>
              <w:t xml:space="preserve"> common ‘off-by-one type error’)</w:t>
            </w:r>
            <w:r>
              <w:rPr>
                <w:sz w:val="24"/>
                <w:szCs w:val="24"/>
              </w:rPr>
              <w:t xml:space="preserve"> is simply to test for ‘greater-than</w:t>
            </w:r>
            <w:r w:rsidRPr="00932562">
              <w:rPr>
                <w:b/>
                <w:sz w:val="24"/>
                <w:szCs w:val="24"/>
              </w:rPr>
              <w:t>-or-equal-to</w:t>
            </w:r>
            <w:r>
              <w:rPr>
                <w:b/>
                <w:sz w:val="24"/>
                <w:szCs w:val="24"/>
              </w:rPr>
              <w:t>’.</w:t>
            </w:r>
          </w:p>
          <w:p w14:paraId="0E568FAC" w14:textId="4AFF7650" w:rsidR="002C3660" w:rsidRDefault="002C3660" w:rsidP="002C36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F082B4" wp14:editId="5A5005E8">
                  <wp:extent cx="5715000" cy="927100"/>
                  <wp:effectExtent l="0" t="0" r="0" b="12700"/>
                  <wp:docPr id="2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268EA" w14:textId="67F049CC" w:rsidR="002C3660" w:rsidRPr="005F6E29" w:rsidRDefault="002C3660" w:rsidP="002C36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932562" w14:paraId="071C3349" w14:textId="77777777" w:rsidTr="00932562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2FB206" w14:textId="77777777" w:rsidR="00932562" w:rsidRDefault="00932562" w:rsidP="00B417E6">
            <w:pPr>
              <w:pStyle w:val="bp"/>
              <w:rPr>
                <w:b/>
              </w:rPr>
            </w:pPr>
            <w:r>
              <w:rPr>
                <w:b/>
              </w:rPr>
              <w:t>Confirm automated test shows resolution of bug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CD6F0B" w14:textId="156A5443" w:rsidR="00932562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BugTest2</w:t>
            </w:r>
            <w:r>
              <w:rPr>
                <w:sz w:val="24"/>
                <w:szCs w:val="24"/>
              </w:rPr>
              <w:t xml:space="preserve"> now passes after making </w:t>
            </w:r>
            <w:r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changes – see first screenshot below – and trace showing sane values in second screenshot.</w:t>
            </w:r>
          </w:p>
          <w:p w14:paraId="6329AAD2" w14:textId="675ADB4C" w:rsidR="00932562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25A9787" wp14:editId="2E4683B0">
                  <wp:extent cx="3963035" cy="1049571"/>
                  <wp:effectExtent l="0" t="0" r="0" b="0"/>
                  <wp:docPr id="2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035" cy="1049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C68D0D" w14:textId="77777777" w:rsidR="00932562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011E2556" w14:textId="21EAA6A5" w:rsidR="00932562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30B901" wp14:editId="6CA570F0">
                  <wp:extent cx="6527800" cy="1778000"/>
                  <wp:effectExtent l="0" t="0" r="0" b="0"/>
                  <wp:docPr id="30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B3279" w14:textId="4FB1D873" w:rsidR="00932562" w:rsidRPr="005F6E29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932562" w14:paraId="6326FC4F" w14:textId="77777777" w:rsidTr="00932562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F1EFBF4" w14:textId="77777777" w:rsidR="00932562" w:rsidRDefault="00932562" w:rsidP="00B417E6">
            <w:pPr>
              <w:pStyle w:val="bp"/>
              <w:rPr>
                <w:b/>
              </w:rPr>
            </w:pPr>
            <w:r>
              <w:rPr>
                <w:b/>
              </w:rPr>
              <w:t>Confirm user test shows resolution of bug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B49702" w14:textId="21986F09" w:rsidR="00932562" w:rsidRPr="00932562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32562">
              <w:rPr>
                <w:sz w:val="24"/>
                <w:szCs w:val="24"/>
              </w:rPr>
              <w:t xml:space="preserve">Carrying out the user-reproduction test (running the simulation by executing </w:t>
            </w:r>
            <w:proofErr w:type="spellStart"/>
            <w:r w:rsidRPr="00932562">
              <w:rPr>
                <w:sz w:val="24"/>
                <w:szCs w:val="24"/>
              </w:rPr>
              <w:t>Main.main</w:t>
            </w:r>
            <w:proofErr w:type="spellEnd"/>
            <w:r w:rsidRPr="00932562">
              <w:rPr>
                <w:sz w:val="24"/>
                <w:szCs w:val="24"/>
              </w:rPr>
              <w:t xml:space="preserve">()) now shows that when the player </w:t>
            </w:r>
            <w:r>
              <w:rPr>
                <w:sz w:val="24"/>
                <w:szCs w:val="24"/>
              </w:rPr>
              <w:t>loses a game, his balance equals zero.</w:t>
            </w:r>
          </w:p>
          <w:p w14:paraId="7511F99F" w14:textId="77777777" w:rsidR="00932562" w:rsidRPr="00932562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4DA2370E" w14:textId="07ED58D7" w:rsidR="00932562" w:rsidRPr="005F6E29" w:rsidRDefault="00932562" w:rsidP="00B417E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9C419D9" wp14:editId="428AF5A7">
                  <wp:extent cx="4763135" cy="1549175"/>
                  <wp:effectExtent l="0" t="0" r="0" b="635"/>
                  <wp:docPr id="3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135" cy="154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44523" w14:textId="77777777" w:rsidR="002C3660" w:rsidRDefault="002C3660">
      <w:pPr>
        <w:rPr>
          <w:b/>
          <w:sz w:val="28"/>
          <w:szCs w:val="28"/>
        </w:rPr>
      </w:pPr>
      <w:bookmarkStart w:id="0" w:name="_GoBack"/>
      <w:bookmarkEnd w:id="0"/>
    </w:p>
    <w:sectPr w:rsidR="002C3660" w:rsidSect="00A363A2">
      <w:headerReference w:type="default" r:id="rId24"/>
      <w:footerReference w:type="even" r:id="rId25"/>
      <w:footerReference w:type="default" r:id="rId26"/>
      <w:pgSz w:w="15840" w:h="12240" w:orient="landscape" w:code="1"/>
      <w:pgMar w:top="709" w:right="1440" w:bottom="709" w:left="1440" w:header="426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2C3660" w:rsidRDefault="002C3660">
      <w:r>
        <w:separator/>
      </w:r>
    </w:p>
  </w:endnote>
  <w:endnote w:type="continuationSeparator" w:id="0">
    <w:p w14:paraId="08B94602" w14:textId="77777777" w:rsidR="002C3660" w:rsidRDefault="002C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2C3660" w:rsidRDefault="002C36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2C3660" w:rsidRDefault="002C366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2C3660" w:rsidRDefault="002C366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562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2562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93A519E" w14:textId="77777777" w:rsidR="002C3660" w:rsidRDefault="002C3660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2C3660" w:rsidRDefault="002C3660">
      <w:r>
        <w:separator/>
      </w:r>
    </w:p>
  </w:footnote>
  <w:footnote w:type="continuationSeparator" w:id="0">
    <w:p w14:paraId="3461F19B" w14:textId="77777777" w:rsidR="002C3660" w:rsidRDefault="002C36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2C3660" w14:paraId="7B76A8C0" w14:textId="77777777" w:rsidTr="001076F5">
      <w:tc>
        <w:tcPr>
          <w:tcW w:w="9889" w:type="dxa"/>
        </w:tcPr>
        <w:p w14:paraId="3BF31008" w14:textId="6AA1E167" w:rsidR="002C3660" w:rsidRPr="006C5285" w:rsidRDefault="002C3660" w:rsidP="006910D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>
            <w:rPr>
              <w:b/>
            </w:rPr>
            <w:t>Bug 2</w:t>
          </w:r>
          <w:r w:rsidRPr="006C5285">
            <w:rPr>
              <w:b/>
            </w:rPr>
            <w:t xml:space="preserve">: </w:t>
          </w:r>
          <w:r w:rsidRPr="006910D5">
            <w:t>Player cannot reach betting limit</w:t>
          </w:r>
          <w:r>
            <w:t>.</w:t>
          </w:r>
        </w:p>
      </w:tc>
      <w:tc>
        <w:tcPr>
          <w:tcW w:w="3260" w:type="dxa"/>
        </w:tcPr>
        <w:p w14:paraId="76BAE882" w14:textId="77777777" w:rsidR="002C3660" w:rsidRDefault="002C366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2C3660" w:rsidRPr="00A363A2" w:rsidRDefault="002C3660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0742"/>
    <w:rsid w:val="00127DBF"/>
    <w:rsid w:val="00154D6A"/>
    <w:rsid w:val="0015543B"/>
    <w:rsid w:val="00181694"/>
    <w:rsid w:val="0018240E"/>
    <w:rsid w:val="001910C5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82023"/>
    <w:rsid w:val="00291668"/>
    <w:rsid w:val="002A7E47"/>
    <w:rsid w:val="002C1B7F"/>
    <w:rsid w:val="002C3660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10D5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4C14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913D07"/>
    <w:rsid w:val="00915018"/>
    <w:rsid w:val="0093214E"/>
    <w:rsid w:val="009322A3"/>
    <w:rsid w:val="00932562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63A2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0AE0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95C81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78BA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7619F"/>
    <w:rsid w:val="00F909B2"/>
    <w:rsid w:val="00FC1914"/>
    <w:rsid w:val="00FC58BC"/>
    <w:rsid w:val="00FE7760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48</TotalTime>
  <Pages>10</Pages>
  <Words>851</Words>
  <Characters>4854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7</cp:revision>
  <cp:lastPrinted>2003-10-05T22:49:00Z</cp:lastPrinted>
  <dcterms:created xsi:type="dcterms:W3CDTF">2015-10-20T03:59:00Z</dcterms:created>
  <dcterms:modified xsi:type="dcterms:W3CDTF">2015-10-20T06:26:00Z</dcterms:modified>
</cp:coreProperties>
</file>