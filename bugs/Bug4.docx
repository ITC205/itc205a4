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4B95E" w14:textId="627E6DCE" w:rsidR="005E5885" w:rsidRPr="00AC1918" w:rsidRDefault="005E5885" w:rsidP="00A01DAB">
      <w:pPr>
        <w:pStyle w:val="bp"/>
        <w:tabs>
          <w:tab w:val="left" w:pos="3468"/>
        </w:tabs>
        <w:rPr>
          <w:sz w:val="28"/>
          <w:szCs w:val="28"/>
        </w:rPr>
      </w:pPr>
      <w:r w:rsidRPr="00AC1918">
        <w:rPr>
          <w:b/>
          <w:sz w:val="28"/>
          <w:szCs w:val="28"/>
        </w:rPr>
        <w:t>Step 1: Replication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10"/>
        <w:gridCol w:w="2686"/>
        <w:gridCol w:w="5596"/>
        <w:gridCol w:w="1428"/>
      </w:tblGrid>
      <w:tr w:rsidR="00E303EF" w14:paraId="312F7A26" w14:textId="77777777" w:rsidTr="005F6E29">
        <w:trPr>
          <w:cantSplit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30B9329" w14:textId="5F47D2A6" w:rsidR="00E303EF" w:rsidRDefault="0025296C">
            <w:pPr>
              <w:pStyle w:val="bp"/>
              <w:rPr>
                <w:b/>
              </w:rPr>
            </w:pPr>
            <w:r>
              <w:rPr>
                <w:b/>
              </w:rPr>
              <w:t xml:space="preserve">Bug Number </w:t>
            </w:r>
            <w:r w:rsidR="006D2C95">
              <w:rPr>
                <w:b/>
              </w:rPr>
              <w:t>4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E1971CB" w14:textId="20D8FFBD" w:rsidR="00E303EF" w:rsidRPr="005F6E29" w:rsidRDefault="006D2C9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Simulation turns are not random.</w:t>
            </w:r>
          </w:p>
        </w:tc>
      </w:tr>
      <w:tr w:rsidR="00A30AD6" w14:paraId="19ECDD7C" w14:textId="77777777" w:rsidTr="005F6E29">
        <w:trPr>
          <w:cantSplit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56DD1F5" w14:textId="77777777" w:rsidR="00A30AD6" w:rsidRDefault="0025296C">
            <w:pPr>
              <w:pStyle w:val="bp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A54B48C" w14:textId="77777777" w:rsidR="00A30AD6" w:rsidRDefault="0037344C" w:rsidP="006D2C9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37344C">
              <w:rPr>
                <w:sz w:val="24"/>
                <w:szCs w:val="24"/>
              </w:rPr>
              <w:t xml:space="preserve">Crown and Anchor games </w:t>
            </w:r>
            <w:r w:rsidR="006D2C95">
              <w:rPr>
                <w:sz w:val="24"/>
                <w:szCs w:val="24"/>
              </w:rPr>
              <w:t>consist of multiple rounds in which 3 dice are rolled in each round. In the simulation, this is not the case – each game consists of rounds with the same dice values.</w:t>
            </w:r>
          </w:p>
          <w:p w14:paraId="611C68C9" w14:textId="7BA86FB5" w:rsidR="006D2C95" w:rsidRPr="005F6E29" w:rsidRDefault="006D2C95" w:rsidP="006D2C95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worry some smart player might notice this and clean up!</w:t>
            </w:r>
          </w:p>
        </w:tc>
      </w:tr>
      <w:tr w:rsidR="00E303EF" w14:paraId="7FAC8D5A" w14:textId="77777777" w:rsidTr="005F6E29">
        <w:trPr>
          <w:cantSplit/>
          <w:trHeight w:val="711"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EF99831" w14:textId="3E9F2DAF" w:rsidR="00E303EF" w:rsidRDefault="0025296C" w:rsidP="00D24817">
            <w:pPr>
              <w:pStyle w:val="bp"/>
              <w:rPr>
                <w:b/>
              </w:rPr>
            </w:pPr>
            <w:r>
              <w:rPr>
                <w:b/>
              </w:rPr>
              <w:t xml:space="preserve">Reproduction </w:t>
            </w:r>
            <w:r w:rsidR="00E303EF">
              <w:rPr>
                <w:b/>
              </w:rPr>
              <w:t>Test Description: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85067D8" w14:textId="375F3F79" w:rsidR="00E303EF" w:rsidRPr="005F6E29" w:rsidRDefault="005F6E29" w:rsidP="0037344C">
            <w:pPr>
              <w:pStyle w:val="bp"/>
              <w:ind w:left="-48"/>
              <w:rPr>
                <w:sz w:val="24"/>
                <w:szCs w:val="24"/>
              </w:rPr>
            </w:pPr>
            <w:r w:rsidRPr="005F6E29">
              <w:rPr>
                <w:sz w:val="24"/>
                <w:szCs w:val="24"/>
              </w:rPr>
              <w:t>Run simulation, find instance where player wins on one match and compare balance to previous balance.</w:t>
            </w:r>
          </w:p>
        </w:tc>
      </w:tr>
      <w:tr w:rsidR="00E303EF" w14:paraId="3BEA389B" w14:textId="77777777" w:rsidTr="005F6E29">
        <w:trPr>
          <w:cantSplit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B7A544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54BE703" w14:textId="787C49ED" w:rsidR="00E303EF" w:rsidRPr="005F6E29" w:rsidRDefault="0037344C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E303EF" w14:paraId="5C4B1512" w14:textId="77777777" w:rsidTr="005F6E29">
        <w:trPr>
          <w:cantSplit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38A55F9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D10E5C3" w14:textId="19425F78" w:rsidR="00E303EF" w:rsidRPr="005F6E29" w:rsidRDefault="005F6E29">
            <w:pPr>
              <w:pStyle w:val="bp"/>
              <w:rPr>
                <w:sz w:val="24"/>
                <w:szCs w:val="24"/>
              </w:rPr>
            </w:pPr>
            <w:r w:rsidRPr="005F6E29">
              <w:rPr>
                <w:sz w:val="24"/>
                <w:szCs w:val="24"/>
              </w:rPr>
              <w:t>N/A</w:t>
            </w:r>
          </w:p>
        </w:tc>
      </w:tr>
      <w:tr w:rsidR="00A9230E" w14:paraId="27D3297E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7FCE102" w14:textId="77777777" w:rsidR="00A9230E" w:rsidRDefault="00A9230E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7B50D540" w14:textId="77777777" w:rsidR="00A9230E" w:rsidRDefault="00A9230E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7024" w:type="dxa"/>
            <w:gridSpan w:val="2"/>
            <w:shd w:val="clear" w:color="auto" w:fill="C0C0C0"/>
          </w:tcPr>
          <w:p w14:paraId="5720FE93" w14:textId="64A2EACF" w:rsidR="00A9230E" w:rsidRPr="00A9230E" w:rsidRDefault="00A9230E" w:rsidP="00A9230E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</w:tr>
      <w:tr w:rsidR="0037344C" w14:paraId="5A451223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6AEB8350" w14:textId="77777777" w:rsidR="0037344C" w:rsidRDefault="0037344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68198B45" w14:textId="2591F78D" w:rsidR="0037344C" w:rsidRPr="00854E58" w:rsidRDefault="0037344C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Run the simulation (execute Main.main()).</w:t>
            </w:r>
          </w:p>
        </w:tc>
        <w:tc>
          <w:tcPr>
            <w:tcW w:w="5596" w:type="dxa"/>
          </w:tcPr>
          <w:p w14:paraId="3700D5F8" w14:textId="090D6A20" w:rsidR="0037344C" w:rsidRDefault="0037344C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Simulation starts &amp; prints output of simulation (100 games and stats) to console.</w:t>
            </w:r>
          </w:p>
        </w:tc>
        <w:tc>
          <w:tcPr>
            <w:tcW w:w="1428" w:type="dxa"/>
          </w:tcPr>
          <w:p w14:paraId="210F127D" w14:textId="0B5454BF" w:rsidR="0037344C" w:rsidRDefault="0037344C">
            <w:pPr>
              <w:pStyle w:val="RowHeadings"/>
              <w:spacing w:before="80" w:after="80"/>
            </w:pPr>
          </w:p>
        </w:tc>
      </w:tr>
      <w:tr w:rsidR="0037344C" w14:paraId="2D4E245C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6D5A28E" w14:textId="77777777" w:rsidR="0037344C" w:rsidRDefault="0037344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6CC9F341" w14:textId="2066A742" w:rsidR="0037344C" w:rsidRDefault="0037344C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Scroll to end (end of simulation) of output in console.</w:t>
            </w:r>
          </w:p>
        </w:tc>
        <w:tc>
          <w:tcPr>
            <w:tcW w:w="5596" w:type="dxa"/>
          </w:tcPr>
          <w:p w14:paraId="1D2B6479" w14:textId="78CE4C86" w:rsidR="0037344C" w:rsidRDefault="0037344C" w:rsidP="0037344C">
            <w:pPr>
              <w:pStyle w:val="bp"/>
              <w:rPr>
                <w:sz w:val="24"/>
              </w:rPr>
            </w:pPr>
            <w:r>
              <w:rPr>
                <w:sz w:val="24"/>
              </w:rPr>
              <w:t>Output ends with stats on the overall simulation – with the last line showing the win count, lose count and win+lose ratio.</w:t>
            </w:r>
          </w:p>
          <w:p w14:paraId="24BA331A" w14:textId="77777777" w:rsidR="0037344C" w:rsidRDefault="0037344C" w:rsidP="0037344C">
            <w:pPr>
              <w:pStyle w:val="bp"/>
              <w:spacing w:before="0" w:after="0"/>
              <w:ind w:left="720"/>
              <w:rPr>
                <w:sz w:val="24"/>
              </w:rPr>
            </w:pPr>
          </w:p>
          <w:p w14:paraId="1A86045E" w14:textId="146FDCA7" w:rsidR="0037344C" w:rsidRDefault="006D2C95" w:rsidP="006D2C95">
            <w:pPr>
              <w:pStyle w:val="bp"/>
              <w:spacing w:before="0" w:after="0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2FF6E793" wp14:editId="74C714A4">
                  <wp:extent cx="3416300" cy="1498600"/>
                  <wp:effectExtent l="0" t="0" r="1270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0" cy="149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8" w:type="dxa"/>
          </w:tcPr>
          <w:p w14:paraId="31E80680" w14:textId="3D43DBE2" w:rsidR="0037344C" w:rsidRDefault="0037344C">
            <w:pPr>
              <w:pStyle w:val="RowHeadings"/>
              <w:spacing w:before="80" w:after="80"/>
            </w:pPr>
          </w:p>
        </w:tc>
      </w:tr>
      <w:tr w:rsidR="00A9230E" w14:paraId="7617E75E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E613A4E" w14:textId="77777777" w:rsidR="00A9230E" w:rsidRDefault="00A9230E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3D13CBB1" w14:textId="286C19CB" w:rsidR="00A9230E" w:rsidRDefault="006D2C95" w:rsidP="006B4B1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Scroll up until the start of the last game begins.</w:t>
            </w:r>
          </w:p>
        </w:tc>
        <w:tc>
          <w:tcPr>
            <w:tcW w:w="5596" w:type="dxa"/>
          </w:tcPr>
          <w:p w14:paraId="3148683A" w14:textId="39C7AD4E" w:rsidR="004B3999" w:rsidRDefault="006D2C95" w:rsidP="006D2C95">
            <w:pPr>
              <w:pStyle w:val="bp"/>
              <w:spacing w:before="0" w:after="0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261B5838" wp14:editId="4AB5C15B">
                  <wp:extent cx="3416300" cy="2819400"/>
                  <wp:effectExtent l="0" t="0" r="1270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0" cy="28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8" w:type="dxa"/>
          </w:tcPr>
          <w:p w14:paraId="61041EA1" w14:textId="4D310CEF" w:rsidR="00A9230E" w:rsidRDefault="00A9230E" w:rsidP="00E965BA">
            <w:pPr>
              <w:pStyle w:val="RowHeadings"/>
              <w:spacing w:before="80" w:after="80"/>
            </w:pPr>
          </w:p>
        </w:tc>
      </w:tr>
      <w:tr w:rsidR="0037344C" w14:paraId="4D513B7A" w14:textId="77777777" w:rsidTr="005F6E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8341853" w14:textId="77777777" w:rsidR="0037344C" w:rsidRDefault="0037344C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019611A8" w14:textId="5A0C83CC" w:rsidR="0037344C" w:rsidRDefault="006D2C95" w:rsidP="0037344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Review the values rolled in each turn.</w:t>
            </w:r>
          </w:p>
        </w:tc>
        <w:tc>
          <w:tcPr>
            <w:tcW w:w="5596" w:type="dxa"/>
          </w:tcPr>
          <w:p w14:paraId="753003EA" w14:textId="453E64D1" w:rsidR="00D65374" w:rsidRDefault="006D2C95" w:rsidP="006D2C95">
            <w:pPr>
              <w:pStyle w:val="bp"/>
              <w:spacing w:before="0" w:after="0"/>
              <w:rPr>
                <w:sz w:val="24"/>
              </w:rPr>
            </w:pPr>
            <w:r>
              <w:rPr>
                <w:sz w:val="24"/>
              </w:rPr>
              <w:t>The values rolled in each turn should be the same.</w:t>
            </w:r>
          </w:p>
        </w:tc>
        <w:tc>
          <w:tcPr>
            <w:tcW w:w="1428" w:type="dxa"/>
          </w:tcPr>
          <w:p w14:paraId="4E131674" w14:textId="77777777" w:rsidR="0037344C" w:rsidRDefault="0037344C" w:rsidP="00E965BA">
            <w:pPr>
              <w:pStyle w:val="RowHeadings"/>
              <w:spacing w:before="80" w:after="80"/>
            </w:pPr>
          </w:p>
        </w:tc>
      </w:tr>
    </w:tbl>
    <w:p w14:paraId="29149D68" w14:textId="46AEB80A" w:rsidR="0004651B" w:rsidRDefault="0004651B" w:rsidP="005376CF">
      <w:pPr>
        <w:pStyle w:val="bp"/>
        <w:spacing w:before="0" w:after="0"/>
      </w:pPr>
    </w:p>
    <w:p w14:paraId="05AE80D1" w14:textId="77777777" w:rsidR="006D2C95" w:rsidRDefault="006D2C95" w:rsidP="005376CF">
      <w:pPr>
        <w:pStyle w:val="bp"/>
        <w:spacing w:before="0" w:after="0"/>
      </w:pPr>
    </w:p>
    <w:p w14:paraId="12909211" w14:textId="77777777" w:rsidR="006D2C95" w:rsidRDefault="006D2C95" w:rsidP="005376CF">
      <w:pPr>
        <w:pStyle w:val="bp"/>
        <w:spacing w:before="0" w:after="0"/>
      </w:pPr>
    </w:p>
    <w:p w14:paraId="22142E87" w14:textId="75DE5788" w:rsidR="00CF3C1A" w:rsidRDefault="00CF3C1A">
      <w:r>
        <w:br w:type="page"/>
      </w:r>
    </w:p>
    <w:p w14:paraId="0685F244" w14:textId="77777777" w:rsidR="00CF3C1A" w:rsidRPr="00AC1918" w:rsidRDefault="00CF3C1A" w:rsidP="00CF3C1A">
      <w:pPr>
        <w:pStyle w:val="bp"/>
        <w:tabs>
          <w:tab w:val="left" w:pos="3468"/>
        </w:tabs>
        <w:rPr>
          <w:sz w:val="28"/>
          <w:szCs w:val="28"/>
        </w:rPr>
      </w:pPr>
      <w:r w:rsidRPr="00AC1918">
        <w:rPr>
          <w:b/>
          <w:sz w:val="28"/>
          <w:szCs w:val="28"/>
        </w:rPr>
        <w:lastRenderedPageBreak/>
        <w:t>Step 2: Simplification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2660"/>
        <w:gridCol w:w="10518"/>
      </w:tblGrid>
      <w:tr w:rsidR="00CF3C1A" w14:paraId="3FB71CD6" w14:textId="77777777" w:rsidTr="00CF3C1A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BABD106" w14:textId="77777777" w:rsidR="00CF3C1A" w:rsidRDefault="00CF3C1A" w:rsidP="00CF3C1A">
            <w:pPr>
              <w:pStyle w:val="bp"/>
              <w:rPr>
                <w:b/>
              </w:rPr>
            </w:pPr>
            <w:r>
              <w:rPr>
                <w:b/>
              </w:rPr>
              <w:t>Automated Test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97EC777" w14:textId="2101D66E" w:rsidR="00CF3C1A" w:rsidRPr="005F6E29" w:rsidRDefault="00CF3C1A" w:rsidP="00CF3C1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TestBug4</w:t>
            </w:r>
          </w:p>
        </w:tc>
      </w:tr>
      <w:tr w:rsidR="00CF3C1A" w14:paraId="77458C1B" w14:textId="77777777" w:rsidTr="00CF3C1A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EDA1A33" w14:textId="77777777" w:rsidR="00CF3C1A" w:rsidRDefault="00CF3C1A" w:rsidP="00CF3C1A">
            <w:pPr>
              <w:pStyle w:val="bp"/>
              <w:rPr>
                <w:b/>
              </w:rPr>
            </w:pPr>
            <w:r>
              <w:rPr>
                <w:b/>
              </w:rPr>
              <w:t>Test Description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02C1C46" w14:textId="088A65F7" w:rsidR="00CF3C1A" w:rsidRPr="00841AB7" w:rsidRDefault="00CF3C1A" w:rsidP="00D81E4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Given a game of </w:t>
            </w:r>
            <w:r w:rsidR="00D81E41">
              <w:rPr>
                <w:sz w:val="24"/>
                <w:szCs w:val="24"/>
              </w:rPr>
              <w:t>ten</w:t>
            </w:r>
            <w:r>
              <w:rPr>
                <w:sz w:val="24"/>
                <w:szCs w:val="24"/>
              </w:rPr>
              <w:t xml:space="preserve"> rounds, the dice values rolled should not be the same in </w:t>
            </w:r>
            <w:r w:rsidR="00D81E41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 xml:space="preserve"> rounds.</w:t>
            </w:r>
          </w:p>
        </w:tc>
      </w:tr>
      <w:tr w:rsidR="00CF3C1A" w14:paraId="092882BA" w14:textId="77777777" w:rsidTr="00CF3C1A">
        <w:trPr>
          <w:cantSplit/>
        </w:trPr>
        <w:tc>
          <w:tcPr>
            <w:tcW w:w="26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21CF07A" w14:textId="77777777" w:rsidR="00CF3C1A" w:rsidRDefault="00CF3C1A" w:rsidP="00CF3C1A">
            <w:pPr>
              <w:pStyle w:val="bp"/>
              <w:rPr>
                <w:b/>
              </w:rPr>
            </w:pPr>
            <w:r>
              <w:rPr>
                <w:b/>
              </w:rPr>
              <w:t>Test Output</w:t>
            </w:r>
          </w:p>
        </w:tc>
        <w:tc>
          <w:tcPr>
            <w:tcW w:w="10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B425E25" w14:textId="3F6FA9A1" w:rsidR="00CF3C1A" w:rsidRDefault="00D81E41" w:rsidP="00CF3C1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fails – all ten rounds have same values.</w:t>
            </w:r>
          </w:p>
          <w:p w14:paraId="6C22ABDF" w14:textId="69A8FD83" w:rsidR="00CF3C1A" w:rsidRPr="00841AB7" w:rsidRDefault="00D81E41" w:rsidP="00CF3C1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E156217" wp14:editId="349F70B2">
                  <wp:extent cx="4604220" cy="5181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898"/>
                          <a:stretch/>
                        </pic:blipFill>
                        <pic:spPr bwMode="auto">
                          <a:xfrm>
                            <a:off x="0" y="0"/>
                            <a:ext cx="4604739" cy="5182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2BBEA8" w14:textId="3BF53498" w:rsidR="00CF3C1A" w:rsidRPr="00AC1918" w:rsidRDefault="00D81E41" w:rsidP="00CF3C1A">
      <w:pPr>
        <w:pStyle w:val="bp"/>
        <w:tabs>
          <w:tab w:val="left" w:pos="3468"/>
        </w:tabs>
        <w:spacing w:before="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bookmarkStart w:id="0" w:name="_GoBack"/>
      <w:bookmarkEnd w:id="0"/>
    </w:p>
    <w:p w14:paraId="6DD103A6" w14:textId="77777777" w:rsidR="00261FF0" w:rsidRDefault="00261FF0"/>
    <w:sectPr w:rsidR="00261FF0" w:rsidSect="00CD524B">
      <w:headerReference w:type="default" r:id="rId11"/>
      <w:footerReference w:type="even" r:id="rId12"/>
      <w:footerReference w:type="default" r:id="rId13"/>
      <w:pgSz w:w="15840" w:h="12240" w:orient="landscape" w:code="1"/>
      <w:pgMar w:top="709" w:right="1440" w:bottom="851" w:left="1440" w:header="426" w:footer="218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3B1D81" w14:textId="77777777" w:rsidR="00CF3C1A" w:rsidRDefault="00CF3C1A">
      <w:r>
        <w:separator/>
      </w:r>
    </w:p>
  </w:endnote>
  <w:endnote w:type="continuationSeparator" w:id="0">
    <w:p w14:paraId="08B94602" w14:textId="77777777" w:rsidR="00CF3C1A" w:rsidRDefault="00CF3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76148" w14:textId="77777777" w:rsidR="00CF3C1A" w:rsidRDefault="00CF3C1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ABB1DE" w14:textId="77777777" w:rsidR="00CF3C1A" w:rsidRDefault="00CF3C1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4A7A14" w14:textId="77777777" w:rsidR="00CF3C1A" w:rsidRDefault="00CF3C1A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81E41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81E41">
      <w:rPr>
        <w:rStyle w:val="PageNumber"/>
        <w:noProof/>
      </w:rPr>
      <w:t>4</w:t>
    </w:r>
    <w:r>
      <w:rPr>
        <w:rStyle w:val="PageNumber"/>
      </w:rPr>
      <w:fldChar w:fldCharType="end"/>
    </w:r>
  </w:p>
  <w:p w14:paraId="393A519E" w14:textId="77777777" w:rsidR="00CF3C1A" w:rsidRDefault="00CF3C1A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E75C9A" w14:textId="77777777" w:rsidR="00CF3C1A" w:rsidRDefault="00CF3C1A">
      <w:r>
        <w:separator/>
      </w:r>
    </w:p>
  </w:footnote>
  <w:footnote w:type="continuationSeparator" w:id="0">
    <w:p w14:paraId="3461F19B" w14:textId="77777777" w:rsidR="00CF3C1A" w:rsidRDefault="00CF3C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1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889"/>
      <w:gridCol w:w="3260"/>
    </w:tblGrid>
    <w:tr w:rsidR="00CF3C1A" w14:paraId="7B76A8C0" w14:textId="77777777" w:rsidTr="001076F5">
      <w:tc>
        <w:tcPr>
          <w:tcW w:w="9889" w:type="dxa"/>
        </w:tcPr>
        <w:p w14:paraId="3BF31008" w14:textId="7C98E814" w:rsidR="00CF3C1A" w:rsidRPr="006C5285" w:rsidRDefault="00CF3C1A" w:rsidP="0037344C">
          <w:r w:rsidRPr="006C5285">
            <w:rPr>
              <w:b/>
            </w:rPr>
            <w:fldChar w:fldCharType="begin"/>
          </w:r>
          <w:r w:rsidRPr="006C5285">
            <w:rPr>
              <w:b/>
            </w:rPr>
            <w:instrText xml:space="preserve"> SUBJECT  \* MERGEFORMAT </w:instrText>
          </w:r>
          <w:r w:rsidRPr="006C5285">
            <w:rPr>
              <w:b/>
            </w:rPr>
            <w:fldChar w:fldCharType="end"/>
          </w:r>
          <w:r w:rsidRPr="006C5285">
            <w:rPr>
              <w:b/>
            </w:rPr>
            <w:t xml:space="preserve">Bug </w:t>
          </w:r>
          <w:r>
            <w:rPr>
              <w:b/>
            </w:rPr>
            <w:t>3</w:t>
          </w:r>
          <w:r w:rsidRPr="006C5285">
            <w:rPr>
              <w:b/>
            </w:rPr>
            <w:t xml:space="preserve">: </w:t>
          </w:r>
          <w:r>
            <w:rPr>
              <w:sz w:val="24"/>
              <w:szCs w:val="24"/>
            </w:rPr>
            <w:t>Simulation turns are not random.</w:t>
          </w:r>
        </w:p>
      </w:tc>
      <w:tc>
        <w:tcPr>
          <w:tcW w:w="3260" w:type="dxa"/>
        </w:tcPr>
        <w:p w14:paraId="76BAE882" w14:textId="77777777" w:rsidR="00CF3C1A" w:rsidRDefault="00CF3C1A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</w:tbl>
  <w:p w14:paraId="6392583B" w14:textId="77777777" w:rsidR="00CF3C1A" w:rsidRDefault="00CF3C1A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1D2"/>
    <w:rsid w:val="00015F18"/>
    <w:rsid w:val="00024113"/>
    <w:rsid w:val="000278E8"/>
    <w:rsid w:val="00032348"/>
    <w:rsid w:val="00036ABF"/>
    <w:rsid w:val="00037A8E"/>
    <w:rsid w:val="000449EF"/>
    <w:rsid w:val="0004651B"/>
    <w:rsid w:val="00054E7C"/>
    <w:rsid w:val="00090A99"/>
    <w:rsid w:val="00096482"/>
    <w:rsid w:val="000D5952"/>
    <w:rsid w:val="000E3C24"/>
    <w:rsid w:val="000F4382"/>
    <w:rsid w:val="001076F5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5B3E"/>
    <w:rsid w:val="001D00C4"/>
    <w:rsid w:val="001E6C16"/>
    <w:rsid w:val="001F01F4"/>
    <w:rsid w:val="001F2267"/>
    <w:rsid w:val="001F6448"/>
    <w:rsid w:val="001F7C68"/>
    <w:rsid w:val="002052B0"/>
    <w:rsid w:val="00205D7F"/>
    <w:rsid w:val="00212269"/>
    <w:rsid w:val="00212A3D"/>
    <w:rsid w:val="0025296C"/>
    <w:rsid w:val="00261FF0"/>
    <w:rsid w:val="00291668"/>
    <w:rsid w:val="002A1303"/>
    <w:rsid w:val="002A7E47"/>
    <w:rsid w:val="002C1B7F"/>
    <w:rsid w:val="002D07CF"/>
    <w:rsid w:val="002D1D0A"/>
    <w:rsid w:val="002D7BA4"/>
    <w:rsid w:val="002E347B"/>
    <w:rsid w:val="00317678"/>
    <w:rsid w:val="00330135"/>
    <w:rsid w:val="00331345"/>
    <w:rsid w:val="00353537"/>
    <w:rsid w:val="00362280"/>
    <w:rsid w:val="0037344C"/>
    <w:rsid w:val="00374830"/>
    <w:rsid w:val="00382D26"/>
    <w:rsid w:val="003849EB"/>
    <w:rsid w:val="003910B3"/>
    <w:rsid w:val="003A25C3"/>
    <w:rsid w:val="003C3B27"/>
    <w:rsid w:val="003D2ED7"/>
    <w:rsid w:val="003E438C"/>
    <w:rsid w:val="003F1D6E"/>
    <w:rsid w:val="00434231"/>
    <w:rsid w:val="004451D2"/>
    <w:rsid w:val="00454A36"/>
    <w:rsid w:val="00456D2A"/>
    <w:rsid w:val="00465F41"/>
    <w:rsid w:val="0046703C"/>
    <w:rsid w:val="004A0610"/>
    <w:rsid w:val="004A279E"/>
    <w:rsid w:val="004A4B81"/>
    <w:rsid w:val="004A71EF"/>
    <w:rsid w:val="004B154F"/>
    <w:rsid w:val="004B3999"/>
    <w:rsid w:val="004D1C11"/>
    <w:rsid w:val="004E420D"/>
    <w:rsid w:val="004F4FB4"/>
    <w:rsid w:val="004F7B53"/>
    <w:rsid w:val="004F7C17"/>
    <w:rsid w:val="00520EF0"/>
    <w:rsid w:val="00531B5A"/>
    <w:rsid w:val="00536681"/>
    <w:rsid w:val="005376CF"/>
    <w:rsid w:val="00553DAD"/>
    <w:rsid w:val="005706E3"/>
    <w:rsid w:val="00572CE5"/>
    <w:rsid w:val="00573837"/>
    <w:rsid w:val="00576454"/>
    <w:rsid w:val="005B48A6"/>
    <w:rsid w:val="005E1449"/>
    <w:rsid w:val="005E2ADA"/>
    <w:rsid w:val="005E5885"/>
    <w:rsid w:val="005F0EB8"/>
    <w:rsid w:val="005F6E29"/>
    <w:rsid w:val="00604AE4"/>
    <w:rsid w:val="00620950"/>
    <w:rsid w:val="00635CE7"/>
    <w:rsid w:val="00683635"/>
    <w:rsid w:val="006963B9"/>
    <w:rsid w:val="006B4B15"/>
    <w:rsid w:val="006B5D41"/>
    <w:rsid w:val="006C5285"/>
    <w:rsid w:val="006D2C95"/>
    <w:rsid w:val="006D4DE0"/>
    <w:rsid w:val="006D731D"/>
    <w:rsid w:val="00702D6A"/>
    <w:rsid w:val="00720507"/>
    <w:rsid w:val="007275A3"/>
    <w:rsid w:val="0074307D"/>
    <w:rsid w:val="00752B41"/>
    <w:rsid w:val="00756932"/>
    <w:rsid w:val="007606FF"/>
    <w:rsid w:val="00772DAC"/>
    <w:rsid w:val="00776C40"/>
    <w:rsid w:val="00780A9A"/>
    <w:rsid w:val="0079105B"/>
    <w:rsid w:val="0079508F"/>
    <w:rsid w:val="00796CD4"/>
    <w:rsid w:val="007A0BAE"/>
    <w:rsid w:val="007C0EA0"/>
    <w:rsid w:val="007C41CD"/>
    <w:rsid w:val="007D644A"/>
    <w:rsid w:val="007D7134"/>
    <w:rsid w:val="007F2658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A4AF5"/>
    <w:rsid w:val="008D2261"/>
    <w:rsid w:val="008D5318"/>
    <w:rsid w:val="008E5B7B"/>
    <w:rsid w:val="008F0C91"/>
    <w:rsid w:val="008F4518"/>
    <w:rsid w:val="00913D07"/>
    <w:rsid w:val="00915018"/>
    <w:rsid w:val="00925BC4"/>
    <w:rsid w:val="0093214E"/>
    <w:rsid w:val="009322A3"/>
    <w:rsid w:val="0093488F"/>
    <w:rsid w:val="009664F6"/>
    <w:rsid w:val="00981DE1"/>
    <w:rsid w:val="00983E57"/>
    <w:rsid w:val="009C06FE"/>
    <w:rsid w:val="009C4C9A"/>
    <w:rsid w:val="009D1046"/>
    <w:rsid w:val="009E2570"/>
    <w:rsid w:val="00A01DAB"/>
    <w:rsid w:val="00A06F34"/>
    <w:rsid w:val="00A11301"/>
    <w:rsid w:val="00A30AD6"/>
    <w:rsid w:val="00A37650"/>
    <w:rsid w:val="00A46037"/>
    <w:rsid w:val="00A6090E"/>
    <w:rsid w:val="00A72B6A"/>
    <w:rsid w:val="00A739C2"/>
    <w:rsid w:val="00A857E6"/>
    <w:rsid w:val="00A9230E"/>
    <w:rsid w:val="00A9578D"/>
    <w:rsid w:val="00AB1975"/>
    <w:rsid w:val="00AB1A12"/>
    <w:rsid w:val="00AC1918"/>
    <w:rsid w:val="00AC35E1"/>
    <w:rsid w:val="00AD452D"/>
    <w:rsid w:val="00B12289"/>
    <w:rsid w:val="00B137E9"/>
    <w:rsid w:val="00B15127"/>
    <w:rsid w:val="00B3013D"/>
    <w:rsid w:val="00B3144A"/>
    <w:rsid w:val="00B5620B"/>
    <w:rsid w:val="00B71A35"/>
    <w:rsid w:val="00B75CB3"/>
    <w:rsid w:val="00BA717F"/>
    <w:rsid w:val="00BB1B70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524B"/>
    <w:rsid w:val="00CD6734"/>
    <w:rsid w:val="00CE1077"/>
    <w:rsid w:val="00CF3C1A"/>
    <w:rsid w:val="00D010AF"/>
    <w:rsid w:val="00D11B74"/>
    <w:rsid w:val="00D24817"/>
    <w:rsid w:val="00D347A1"/>
    <w:rsid w:val="00D63FFC"/>
    <w:rsid w:val="00D65374"/>
    <w:rsid w:val="00D664F5"/>
    <w:rsid w:val="00D71228"/>
    <w:rsid w:val="00D74923"/>
    <w:rsid w:val="00D81E41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247D"/>
    <w:rsid w:val="00EB45AC"/>
    <w:rsid w:val="00ED1B99"/>
    <w:rsid w:val="00EE05CC"/>
    <w:rsid w:val="00EF0DE2"/>
    <w:rsid w:val="00EF2C19"/>
    <w:rsid w:val="00F01165"/>
    <w:rsid w:val="00F30EEB"/>
    <w:rsid w:val="00F45076"/>
    <w:rsid w:val="00F57974"/>
    <w:rsid w:val="00F909B2"/>
    <w:rsid w:val="00FC1914"/>
    <w:rsid w:val="00FC4969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4618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8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\Users\jtulip\AppData\Local\Microsoft\Windows\Temporary Internet Files\Content.Outlook\RJT0D1UI\test_script_tpl (00000002).dot</Template>
  <TotalTime>8</TotalTime>
  <Pages>4</Pages>
  <Words>183</Words>
  <Characters>1044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Nick Baldwin</cp:lastModifiedBy>
  <cp:revision>4</cp:revision>
  <cp:lastPrinted>2003-10-05T22:49:00Z</cp:lastPrinted>
  <dcterms:created xsi:type="dcterms:W3CDTF">2015-10-21T04:23:00Z</dcterms:created>
  <dcterms:modified xsi:type="dcterms:W3CDTF">2015-10-21T05:04:00Z</dcterms:modified>
</cp:coreProperties>
</file>